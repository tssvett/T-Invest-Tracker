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7085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DA58AE4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42CE07F2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7513B4D0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14:paraId="100C90F8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4D2221E1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7A9FE3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549790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74FD1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№0</w:t>
      </w:r>
    </w:p>
    <w:p w14:paraId="7ACE0354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4C6297D7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7E35A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1969C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D2327" w:rsidRPr="001D2327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Pr="001969C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589E224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B54F06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5921C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342D2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DFF79" w14:textId="2F6E8FDE" w:rsidR="0064148E" w:rsidRDefault="00E84857" w:rsidP="0064148E">
      <w:pPr>
        <w:ind w:left="5664" w:firstLin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64148E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4148E">
        <w:rPr>
          <w:rFonts w:ascii="Times New Roman" w:eastAsia="Times New Roman" w:hAnsi="Times New Roman" w:cs="Times New Roman"/>
          <w:sz w:val="28"/>
          <w:szCs w:val="28"/>
        </w:rPr>
        <w:br/>
        <w:t>Прохоров С.А.</w:t>
      </w:r>
      <w:r w:rsidR="0064148E">
        <w:rPr>
          <w:rFonts w:ascii="Times New Roman" w:eastAsia="Times New Roman" w:hAnsi="Times New Roman" w:cs="Times New Roman"/>
          <w:sz w:val="28"/>
          <w:szCs w:val="28"/>
        </w:rPr>
        <w:br/>
        <w:t>Жиляев М.И.</w:t>
      </w:r>
    </w:p>
    <w:p w14:paraId="501C46B7" w14:textId="77777777" w:rsidR="00E84857" w:rsidRPr="0039273E" w:rsidRDefault="00E84857" w:rsidP="00E848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67D1C4CD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0BDE2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178B1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0063B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BB671" w14:textId="77777777" w:rsidR="00E84857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E2B896" w14:textId="430913B1" w:rsidR="00A67C0B" w:rsidRDefault="00E84857" w:rsidP="00E848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2025</w:t>
      </w:r>
    </w:p>
    <w:p w14:paraId="4E4549FD" w14:textId="77777777" w:rsidR="00A67C0B" w:rsidRDefault="00A67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D0316B" w14:textId="77777777" w:rsidR="00A96BC6" w:rsidRDefault="007E4FD7" w:rsidP="00516202">
      <w:pPr>
        <w:pStyle w:val="12"/>
        <w:rPr>
          <w:szCs w:val="22"/>
        </w:rPr>
      </w:pPr>
      <w:r w:rsidRPr="00440819">
        <w:rPr>
          <w:b/>
        </w:rPr>
        <w:lastRenderedPageBreak/>
        <w:t>СОДЕРЖАНИЕ</w:t>
      </w:r>
      <w:r w:rsidR="00284515">
        <w:rPr>
          <w:szCs w:val="22"/>
        </w:rPr>
        <w:fldChar w:fldCharType="begin"/>
      </w:r>
      <w:r>
        <w:instrText>TOC</w:instrText>
      </w:r>
      <w:r w:rsidRPr="00CA40FC">
        <w:instrText xml:space="preserve"> \</w:instrText>
      </w:r>
      <w:r>
        <w:instrText>o</w:instrText>
      </w:r>
      <w:r w:rsidRPr="00CA40FC">
        <w:instrText xml:space="preserve"> "1-1" \</w:instrText>
      </w:r>
      <w:r>
        <w:instrText>h</w:instrText>
      </w:r>
      <w:r w:rsidRPr="00CA40FC">
        <w:instrText xml:space="preserve"> \</w:instrText>
      </w:r>
      <w:r>
        <w:instrText>z</w:instrText>
      </w:r>
      <w:r w:rsidRPr="00CA40FC">
        <w:instrText xml:space="preserve"> \</w:instrText>
      </w:r>
      <w:r>
        <w:instrText>u</w:instrText>
      </w:r>
      <w:r w:rsidRPr="00CA40FC">
        <w:instrText xml:space="preserve"> \</w:instrText>
      </w:r>
      <w:r>
        <w:instrText>t</w:instrText>
      </w:r>
      <w:r w:rsidRPr="00CA40FC">
        <w:instrText xml:space="preserve"> "Заголовок 2;1" </w:instrText>
      </w:r>
      <w:r w:rsidR="00284515">
        <w:rPr>
          <w:szCs w:val="22"/>
        </w:rPr>
        <w:fldChar w:fldCharType="separate"/>
      </w:r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68C808B5" w14:textId="7966CA1B" w:rsidR="00A150A2" w:rsidRDefault="00284515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 w:rsidR="00A96BC6">
            <w:instrText xml:space="preserve"> TOC \o "1-4" \h \z \u </w:instrText>
          </w:r>
          <w:r>
            <w:fldChar w:fldCharType="separate"/>
          </w:r>
          <w:hyperlink w:anchor="_Toc199531062" w:history="1">
            <w:r w:rsidR="00A150A2" w:rsidRPr="001D048A">
              <w:rPr>
                <w:rStyle w:val="af"/>
              </w:rPr>
              <w:t>1 Разработка схемы взаимодействия компонентов</w:t>
            </w:r>
            <w:r w:rsidR="00A150A2">
              <w:rPr>
                <w:webHidden/>
              </w:rPr>
              <w:tab/>
            </w:r>
            <w:r w:rsidR="00A150A2">
              <w:rPr>
                <w:webHidden/>
              </w:rPr>
              <w:fldChar w:fldCharType="begin"/>
            </w:r>
            <w:r w:rsidR="00A150A2">
              <w:rPr>
                <w:webHidden/>
              </w:rPr>
              <w:instrText xml:space="preserve"> PAGEREF _Toc199531062 \h </w:instrText>
            </w:r>
            <w:r w:rsidR="00A150A2">
              <w:rPr>
                <w:webHidden/>
              </w:rPr>
            </w:r>
            <w:r w:rsidR="00A150A2">
              <w:rPr>
                <w:webHidden/>
              </w:rPr>
              <w:fldChar w:fldCharType="separate"/>
            </w:r>
            <w:r w:rsidR="00A150A2">
              <w:rPr>
                <w:webHidden/>
              </w:rPr>
              <w:t>3</w:t>
            </w:r>
            <w:r w:rsidR="00A150A2">
              <w:rPr>
                <w:webHidden/>
              </w:rPr>
              <w:fldChar w:fldCharType="end"/>
            </w:r>
          </w:hyperlink>
        </w:p>
        <w:p w14:paraId="5D030063" w14:textId="2795D362" w:rsidR="00A150A2" w:rsidRDefault="00A150A2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1063" w:history="1">
            <w:r w:rsidRPr="001D048A">
              <w:rPr>
                <w:rStyle w:val="af"/>
                <w:rFonts w:eastAsia="Times New Roman"/>
              </w:rPr>
              <w:t xml:space="preserve">2 Разработка логической схемы </w:t>
            </w:r>
            <w:r w:rsidRPr="001D048A">
              <w:rPr>
                <w:rStyle w:val="af"/>
              </w:rPr>
              <w:t>базы</w:t>
            </w:r>
            <w:r w:rsidRPr="001D048A">
              <w:rPr>
                <w:rStyle w:val="af"/>
                <w:rFonts w:eastAsia="Times New Roman"/>
              </w:rPr>
              <w:t xml:space="preserve">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_Toc199531063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32C0BD" w14:textId="2877017B" w:rsidR="00A150A2" w:rsidRDefault="00A150A2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1064" w:history="1">
            <w:r w:rsidRPr="001D048A">
              <w:rPr>
                <w:rStyle w:val="af"/>
                <w:noProof/>
              </w:rPr>
              <w:t>2.1 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E648" w14:textId="7E5CDE7C" w:rsidR="00A150A2" w:rsidRDefault="00A150A2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1065" w:history="1">
            <w:r w:rsidRPr="001D048A">
              <w:rPr>
                <w:rStyle w:val="af"/>
                <w:noProof/>
              </w:rPr>
              <w:t>2.2 Содержание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26E8" w14:textId="090669DF" w:rsidR="00A150A2" w:rsidRDefault="00A150A2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1066" w:history="1">
            <w:r w:rsidRPr="001D048A">
              <w:rPr>
                <w:rStyle w:val="af"/>
              </w:rPr>
              <w:t xml:space="preserve">3 Разработка </w:t>
            </w:r>
            <w:r w:rsidRPr="001D048A">
              <w:rPr>
                <w:rStyle w:val="af"/>
                <w:lang w:val="en-US"/>
              </w:rPr>
              <w:t xml:space="preserve">API </w:t>
            </w:r>
            <w:r w:rsidRPr="001D048A">
              <w:rPr>
                <w:rStyle w:val="af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_Toc199531066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AC6874" w14:textId="2803D55D" w:rsidR="00A150A2" w:rsidRDefault="00A150A2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1067" w:history="1">
            <w:r w:rsidRPr="001D048A">
              <w:rPr>
                <w:rStyle w:val="af"/>
                <w:noProof/>
              </w:rPr>
              <w:t xml:space="preserve">3.1 Методы </w:t>
            </w:r>
            <w:r w:rsidRPr="001D048A">
              <w:rPr>
                <w:rStyle w:val="af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D945" w14:textId="06737D0C" w:rsidR="00A150A2" w:rsidRDefault="00A150A2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1068" w:history="1">
            <w:r w:rsidRPr="001D048A">
              <w:rPr>
                <w:rStyle w:val="af"/>
              </w:rPr>
              <w:t>4 Стек технологий: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_Toc199531068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E54502" w14:textId="06AF0F93" w:rsidR="00A96BC6" w:rsidRDefault="00284515" w:rsidP="00A96BC6">
          <w:pPr>
            <w:pStyle w:val="1-"/>
            <w:ind w:firstLine="0"/>
            <w:rPr>
              <w:i/>
              <w:iCs/>
            </w:rPr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04955B16" w14:textId="77777777" w:rsidR="007E4FD7" w:rsidRDefault="007E4FD7" w:rsidP="00A96BC6">
      <w:pPr>
        <w:jc w:val="center"/>
        <w:rPr>
          <w:rFonts w:ascii="Calibri" w:hAnsi="Calibri"/>
          <w:noProof/>
        </w:rPr>
      </w:pPr>
    </w:p>
    <w:p w14:paraId="70D40A0B" w14:textId="77777777" w:rsidR="00F2046A" w:rsidRDefault="00284515" w:rsidP="00E84857">
      <w:pPr>
        <w:pStyle w:val="1"/>
      </w:pPr>
      <w:r>
        <w:lastRenderedPageBreak/>
        <w:fldChar w:fldCharType="end"/>
      </w:r>
      <w:bookmarkStart w:id="1" w:name="_Toc199531062"/>
      <w:r w:rsidR="00E84857">
        <w:t>Разработка схемы взаимодействия компонентов</w:t>
      </w:r>
      <w:bookmarkEnd w:id="1"/>
    </w:p>
    <w:p w14:paraId="11924AE6" w14:textId="47859943" w:rsidR="003E201A" w:rsidRPr="00AD26EC" w:rsidRDefault="003E201A" w:rsidP="003E201A">
      <w:pPr>
        <w:pStyle w:val="1-"/>
      </w:pPr>
      <w:r>
        <w:t xml:space="preserve">Данное приложение должно содержать клиентскую часть, серверную часть, базу данных, </w:t>
      </w:r>
      <w:r w:rsidR="00AD26EC">
        <w:rPr>
          <w:lang w:val="en-US"/>
        </w:rPr>
        <w:t>Docker</w:t>
      </w:r>
      <w:r w:rsidR="00AD26EC" w:rsidRPr="00AD26EC">
        <w:t xml:space="preserve"> </w:t>
      </w:r>
      <w:r w:rsidR="00AD26EC">
        <w:t>контейнеры с этими микросервисами.</w:t>
      </w:r>
    </w:p>
    <w:p w14:paraId="3450199F" w14:textId="234D7F51" w:rsidR="003E201A" w:rsidRDefault="003E201A" w:rsidP="003E201A">
      <w:pPr>
        <w:pStyle w:val="1-"/>
      </w:pPr>
      <w:r>
        <w:t xml:space="preserve">Пользователь </w:t>
      </w:r>
      <w:r w:rsidR="00AD26EC">
        <w:t>может отслеживать акции своего ивестиционного портфеля, просматривать информацию о них в удобном виде и управлять ими.</w:t>
      </w:r>
    </w:p>
    <w:p w14:paraId="30F64EE0" w14:textId="3168C95D" w:rsidR="00F3593C" w:rsidRDefault="00F3593C" w:rsidP="003E201A">
      <w:pPr>
        <w:pStyle w:val="1-"/>
      </w:pPr>
      <w:r>
        <w:t>Пользователь просматривает и выбирает акции на сайте, туда они поступают через сервер из базы данных.</w:t>
      </w:r>
    </w:p>
    <w:p w14:paraId="417B2DC9" w14:textId="5764C553" w:rsidR="003E201A" w:rsidRPr="00AD26EC" w:rsidRDefault="00AD26EC" w:rsidP="00AD26EC">
      <w:pPr>
        <w:ind w:left="-284"/>
        <w:jc w:val="center"/>
      </w:pPr>
      <w:r w:rsidRPr="00AD26EC">
        <w:rPr>
          <w:noProof/>
        </w:rPr>
        <w:drawing>
          <wp:inline distT="0" distB="0" distL="0" distR="0" wp14:anchorId="1661A8D1" wp14:editId="0FE64BDF">
            <wp:extent cx="5939790" cy="404495"/>
            <wp:effectExtent l="0" t="0" r="0" b="0"/>
            <wp:docPr id="14186830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5EE6" w14:textId="77777777" w:rsidR="003E201A" w:rsidRPr="003E201A" w:rsidRDefault="003E201A" w:rsidP="003E201A">
      <w:pPr>
        <w:pStyle w:val="-"/>
      </w:pPr>
      <w:r>
        <w:t>Рисунок 1 – Схема взаимодействия компонентов приложения</w:t>
      </w:r>
    </w:p>
    <w:p w14:paraId="497D6017" w14:textId="77777777" w:rsidR="00E84857" w:rsidRDefault="00464CFF" w:rsidP="00464CFF">
      <w:pPr>
        <w:pStyle w:val="1"/>
        <w:rPr>
          <w:rFonts w:eastAsia="Times New Roman"/>
        </w:rPr>
      </w:pPr>
      <w:bookmarkStart w:id="2" w:name="_Toc199531063"/>
      <w:r>
        <w:rPr>
          <w:rFonts w:eastAsia="Times New Roman"/>
        </w:rPr>
        <w:lastRenderedPageBreak/>
        <w:t>Разработка логической схемы</w:t>
      </w:r>
      <w:r w:rsidRPr="00464CFF">
        <w:rPr>
          <w:rFonts w:eastAsia="Times New Roman"/>
        </w:rPr>
        <w:t xml:space="preserve"> </w:t>
      </w:r>
      <w:r w:rsidRPr="00464CFF">
        <w:rPr>
          <w:szCs w:val="19"/>
        </w:rPr>
        <w:t>базы</w:t>
      </w:r>
      <w:r w:rsidRPr="00464CFF">
        <w:rPr>
          <w:rFonts w:eastAsia="Times New Roman"/>
        </w:rPr>
        <w:t xml:space="preserve"> данных</w:t>
      </w:r>
      <w:bookmarkEnd w:id="2"/>
      <w:r w:rsidRPr="00464CFF">
        <w:rPr>
          <w:rFonts w:eastAsia="Times New Roman"/>
        </w:rPr>
        <w:t xml:space="preserve"> </w:t>
      </w:r>
    </w:p>
    <w:p w14:paraId="69DC3795" w14:textId="77777777" w:rsidR="00464CFF" w:rsidRPr="00464CFF" w:rsidRDefault="00464CFF" w:rsidP="00464CFF">
      <w:pPr>
        <w:pStyle w:val="2"/>
      </w:pPr>
      <w:bookmarkStart w:id="3" w:name="_Toc199531064"/>
      <w:r>
        <w:t>Описание таблиц</w:t>
      </w:r>
      <w:bookmarkEnd w:id="3"/>
    </w:p>
    <w:p w14:paraId="404D382E" w14:textId="477ED60F" w:rsidR="00C94989" w:rsidRPr="00EB5465" w:rsidRDefault="00464CFF" w:rsidP="00464CFF">
      <w:pPr>
        <w:pStyle w:val="1-"/>
        <w:rPr>
          <w:noProof/>
        </w:rPr>
      </w:pPr>
      <w:r>
        <w:t xml:space="preserve">В базе данных содержатся </w:t>
      </w:r>
      <w:r w:rsidR="00AD26EC">
        <w:t>5</w:t>
      </w:r>
      <w:r>
        <w:t xml:space="preserve"> таблиц. Таблицы</w:t>
      </w:r>
      <w:r w:rsidR="00AD26EC" w:rsidRPr="00AD26EC">
        <w:rPr>
          <w:lang w:val="en-US"/>
        </w:rPr>
        <w:t xml:space="preserve"> </w:t>
      </w:r>
      <w:r w:rsidR="00AD26EC">
        <w:rPr>
          <w:lang w:val="en-US"/>
        </w:rPr>
        <w:t>share</w:t>
      </w:r>
      <w:r w:rsidR="00AD26EC" w:rsidRPr="00AD26EC">
        <w:rPr>
          <w:lang w:val="en-US"/>
        </w:rPr>
        <w:t xml:space="preserve">, </w:t>
      </w:r>
      <w:r w:rsidR="00AD26EC">
        <w:rPr>
          <w:lang w:val="en-US"/>
        </w:rPr>
        <w:t>forecast</w:t>
      </w:r>
      <w:r w:rsidR="00AD26EC" w:rsidRPr="00AD26EC">
        <w:rPr>
          <w:lang w:val="en-US"/>
        </w:rPr>
        <w:t xml:space="preserve">, </w:t>
      </w:r>
      <w:r w:rsidR="00AD26EC">
        <w:rPr>
          <w:lang w:val="en-US"/>
        </w:rPr>
        <w:t>fundamental</w:t>
      </w:r>
      <w:r w:rsidR="00AD26EC" w:rsidRPr="00AD26EC">
        <w:rPr>
          <w:lang w:val="en-US"/>
        </w:rPr>
        <w:t>_</w:t>
      </w:r>
      <w:r w:rsidR="00AD26EC">
        <w:rPr>
          <w:lang w:val="en-US"/>
        </w:rPr>
        <w:t>forecast</w:t>
      </w:r>
      <w:r w:rsidR="00AD26EC" w:rsidRPr="00AD26EC">
        <w:rPr>
          <w:lang w:val="en-US"/>
        </w:rPr>
        <w:t xml:space="preserve"> </w:t>
      </w:r>
      <w:r w:rsidR="00AD26EC">
        <w:t>хранят</w:t>
      </w:r>
      <w:r w:rsidR="00AD26EC" w:rsidRPr="00AD26EC">
        <w:rPr>
          <w:lang w:val="en-US"/>
        </w:rPr>
        <w:t xml:space="preserve"> </w:t>
      </w:r>
      <w:r w:rsidR="00AD26EC">
        <w:t>информацию</w:t>
      </w:r>
      <w:r w:rsidR="00AD26EC" w:rsidRPr="00AD26EC">
        <w:rPr>
          <w:lang w:val="en-US"/>
        </w:rPr>
        <w:t xml:space="preserve"> </w:t>
      </w:r>
      <w:r w:rsidR="00AD26EC">
        <w:t>об</w:t>
      </w:r>
      <w:r w:rsidR="00AD26EC" w:rsidRPr="00AD26EC">
        <w:rPr>
          <w:lang w:val="en-US"/>
        </w:rPr>
        <w:t xml:space="preserve"> </w:t>
      </w:r>
      <w:r w:rsidR="00AD26EC">
        <w:t>активах</w:t>
      </w:r>
      <w:r w:rsidRPr="00AD26EC">
        <w:rPr>
          <w:lang w:val="en-US"/>
        </w:rPr>
        <w:t xml:space="preserve">. </w:t>
      </w:r>
      <w:r>
        <w:t xml:space="preserve">Таблицы </w:t>
      </w:r>
      <w:r w:rsidR="00AD26EC">
        <w:rPr>
          <w:lang w:val="en-US"/>
        </w:rPr>
        <w:t>u</w:t>
      </w:r>
      <w:r>
        <w:rPr>
          <w:lang w:val="en-US"/>
        </w:rPr>
        <w:t>ser</w:t>
      </w:r>
      <w:r w:rsidRPr="00464CFF">
        <w:t xml:space="preserve"> </w:t>
      </w:r>
      <w:r>
        <w:t xml:space="preserve">и </w:t>
      </w:r>
      <w:r w:rsidR="00AD26EC">
        <w:rPr>
          <w:lang w:val="en-US"/>
        </w:rPr>
        <w:t>users</w:t>
      </w:r>
      <w:r w:rsidR="00AD26EC" w:rsidRPr="00AD26EC">
        <w:t>_</w:t>
      </w:r>
      <w:r w:rsidR="00AD26EC">
        <w:rPr>
          <w:lang w:val="en-US"/>
        </w:rPr>
        <w:t>share</w:t>
      </w:r>
      <w:r w:rsidR="00AD26EC" w:rsidRPr="00AD26EC">
        <w:t xml:space="preserve"> </w:t>
      </w:r>
      <w:r>
        <w:t>описывают пользователя и</w:t>
      </w:r>
      <w:r w:rsidR="00AD26EC" w:rsidRPr="00AD26EC">
        <w:t xml:space="preserve"> </w:t>
      </w:r>
      <w:r w:rsidR="00AD26EC">
        <w:t>список его активов</w:t>
      </w:r>
      <w:r>
        <w:t>.</w:t>
      </w:r>
      <w:r w:rsidR="00C94989" w:rsidRPr="00C94989">
        <w:rPr>
          <w:noProof/>
        </w:rPr>
        <w:t xml:space="preserve"> </w:t>
      </w:r>
    </w:p>
    <w:p w14:paraId="6D710983" w14:textId="32774141" w:rsidR="00464CFF" w:rsidRPr="00802F14" w:rsidRDefault="00E967C8" w:rsidP="00802F1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BEFF1" wp14:editId="2CF69BDF">
            <wp:extent cx="6337784" cy="3520440"/>
            <wp:effectExtent l="0" t="0" r="0" b="0"/>
            <wp:docPr id="88751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867" cy="3539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6C766" w14:textId="54C507B4" w:rsidR="00C94989" w:rsidRPr="00E2577E" w:rsidRDefault="00C94989" w:rsidP="00C94989">
      <w:pPr>
        <w:pStyle w:val="-"/>
      </w:pPr>
      <w:r>
        <w:t xml:space="preserve">Рисунок </w:t>
      </w:r>
      <w:r w:rsidR="000B4F36">
        <w:t>2</w:t>
      </w:r>
      <w:r>
        <w:t xml:space="preserve"> –</w:t>
      </w:r>
      <w:r w:rsidR="00B57CA4">
        <w:t>С</w:t>
      </w:r>
      <w:r>
        <w:t>хема базы данных</w:t>
      </w:r>
    </w:p>
    <w:p w14:paraId="619C619B" w14:textId="77777777" w:rsidR="00C94989" w:rsidRPr="00E2577E" w:rsidRDefault="00C94989" w:rsidP="00C94989">
      <w:pPr>
        <w:pStyle w:val="1-"/>
      </w:pPr>
    </w:p>
    <w:p w14:paraId="56DC9546" w14:textId="31291538" w:rsidR="008F78CD" w:rsidRPr="008F78CD" w:rsidRDefault="00464CFF" w:rsidP="008F78CD">
      <w:pPr>
        <w:pStyle w:val="2"/>
      </w:pPr>
      <w:bookmarkStart w:id="4" w:name="_Toc199531065"/>
      <w:r>
        <w:t>Содержание таблиц</w:t>
      </w:r>
      <w:bookmarkEnd w:id="4"/>
    </w:p>
    <w:p w14:paraId="656A2882" w14:textId="5132111C" w:rsidR="00E47E11" w:rsidRDefault="00E47E11" w:rsidP="00E47E11">
      <w:pPr>
        <w:pStyle w:val="1-"/>
        <w:ind w:left="709" w:firstLine="0"/>
        <w:rPr>
          <w:lang w:val="en-US"/>
        </w:rPr>
      </w:pPr>
      <w:r>
        <w:t xml:space="preserve">Таблица </w:t>
      </w:r>
      <w:r w:rsidR="003D6297">
        <w:rPr>
          <w:lang w:val="en-US"/>
        </w:rPr>
        <w:t>u</w:t>
      </w:r>
      <w:r>
        <w:rPr>
          <w:lang w:val="en-US"/>
        </w:rPr>
        <w:t>ser:</w:t>
      </w:r>
    </w:p>
    <w:p w14:paraId="34A0F86A" w14:textId="1D008D8D" w:rsidR="00E47E11" w:rsidRPr="00E47E11" w:rsidRDefault="00E47E11" w:rsidP="00276A0F">
      <w:pPr>
        <w:pStyle w:val="1-"/>
        <w:numPr>
          <w:ilvl w:val="0"/>
          <w:numId w:val="8"/>
        </w:numPr>
      </w:pPr>
      <w:r>
        <w:rPr>
          <w:lang w:val="en-US"/>
        </w:rPr>
        <w:t>user</w:t>
      </w:r>
      <w:r w:rsidRPr="00E47E11">
        <w:t>_</w:t>
      </w:r>
      <w:r>
        <w:rPr>
          <w:lang w:val="en-US"/>
        </w:rPr>
        <w:t>id</w:t>
      </w:r>
      <w:r w:rsidRPr="00E47E11">
        <w:t xml:space="preserve"> – </w:t>
      </w:r>
      <w:r>
        <w:t xml:space="preserve">уникальный идентификатор пользователя </w:t>
      </w:r>
      <w:r w:rsidR="003D6297">
        <w:rPr>
          <w:lang w:val="en-US"/>
        </w:rPr>
        <w:t>UUID</w:t>
      </w:r>
      <w:r w:rsidR="003D6297" w:rsidRPr="003D6297">
        <w:t>;</w:t>
      </w:r>
    </w:p>
    <w:p w14:paraId="1E66D7A5" w14:textId="4E5EF5B4" w:rsidR="00E47E11" w:rsidRPr="003D6297" w:rsidRDefault="003D6297" w:rsidP="00276A0F">
      <w:pPr>
        <w:pStyle w:val="1-"/>
        <w:numPr>
          <w:ilvl w:val="0"/>
          <w:numId w:val="8"/>
        </w:numPr>
      </w:pPr>
      <w:r w:rsidRPr="003D6297">
        <w:t>login</w:t>
      </w:r>
      <w:r w:rsidR="00802F14" w:rsidRPr="003D6297">
        <w:t xml:space="preserve">– </w:t>
      </w:r>
      <w:r>
        <w:t>логин пользователя</w:t>
      </w:r>
      <w:r>
        <w:rPr>
          <w:lang w:val="en-US"/>
        </w:rPr>
        <w:t xml:space="preserve"> TEXT</w:t>
      </w:r>
      <w:r w:rsidR="00802F14" w:rsidRPr="003D6297">
        <w:t>.</w:t>
      </w:r>
    </w:p>
    <w:p w14:paraId="514BA1B9" w14:textId="09AA8C7D" w:rsidR="003D6297" w:rsidRPr="003D6297" w:rsidRDefault="003D6297" w:rsidP="00276A0F">
      <w:pPr>
        <w:pStyle w:val="1-"/>
        <w:numPr>
          <w:ilvl w:val="0"/>
          <w:numId w:val="8"/>
        </w:numPr>
      </w:pPr>
      <w:r>
        <w:rPr>
          <w:lang w:val="en-US"/>
        </w:rPr>
        <w:t>p</w:t>
      </w:r>
      <w:r w:rsidRPr="003D6297">
        <w:t>assword</w:t>
      </w:r>
      <w:r>
        <w:rPr>
          <w:lang w:val="en-US"/>
        </w:rPr>
        <w:t xml:space="preserve"> </w:t>
      </w:r>
      <w:r w:rsidRPr="003D6297">
        <w:t xml:space="preserve">– </w:t>
      </w:r>
      <w:r>
        <w:t xml:space="preserve">пароль пользователя </w:t>
      </w:r>
      <w:r>
        <w:rPr>
          <w:lang w:val="en-US"/>
        </w:rPr>
        <w:t>TEXT;</w:t>
      </w:r>
    </w:p>
    <w:p w14:paraId="6A6BA650" w14:textId="77777777" w:rsidR="00E47E11" w:rsidRPr="003D6297" w:rsidRDefault="00E47E11" w:rsidP="00E47E11">
      <w:pPr>
        <w:pStyle w:val="1-"/>
        <w:ind w:left="709" w:firstLine="0"/>
      </w:pPr>
    </w:p>
    <w:p w14:paraId="3ED82EF1" w14:textId="492ABCB1" w:rsidR="00E47E11" w:rsidRDefault="00E47E11" w:rsidP="00E47E11">
      <w:pPr>
        <w:pStyle w:val="1-"/>
        <w:ind w:left="709" w:firstLine="0"/>
        <w:rPr>
          <w:lang w:val="en-US"/>
        </w:rPr>
      </w:pPr>
      <w:r>
        <w:t xml:space="preserve">Таблица </w:t>
      </w:r>
      <w:r w:rsidR="003D6297" w:rsidRPr="003D6297">
        <w:rPr>
          <w:lang w:val="en-US"/>
        </w:rPr>
        <w:t>users_share</w:t>
      </w:r>
      <w:r>
        <w:rPr>
          <w:lang w:val="en-US"/>
        </w:rPr>
        <w:t>:</w:t>
      </w:r>
    </w:p>
    <w:p w14:paraId="068DB244" w14:textId="36768B5D" w:rsidR="00E47E11" w:rsidRPr="00E47E11" w:rsidRDefault="003D6297" w:rsidP="00276A0F">
      <w:pPr>
        <w:pStyle w:val="1-"/>
        <w:numPr>
          <w:ilvl w:val="0"/>
          <w:numId w:val="9"/>
        </w:numPr>
      </w:pPr>
      <w:r>
        <w:rPr>
          <w:lang w:val="en-US"/>
        </w:rPr>
        <w:t>user</w:t>
      </w:r>
      <w:r w:rsidRPr="003D6297">
        <w:t>_</w:t>
      </w:r>
      <w:r>
        <w:rPr>
          <w:lang w:val="en-US"/>
        </w:rPr>
        <w:t>id</w:t>
      </w:r>
      <w:r w:rsidR="00E47E11" w:rsidRPr="00E47E11">
        <w:t xml:space="preserve"> – </w:t>
      </w:r>
      <w:r>
        <w:t xml:space="preserve">уникальный идентификатор пользователя </w:t>
      </w:r>
      <w:r>
        <w:rPr>
          <w:lang w:val="en-US"/>
        </w:rPr>
        <w:t>UUID</w:t>
      </w:r>
      <w:r w:rsidRPr="003D6297">
        <w:t>;</w:t>
      </w:r>
    </w:p>
    <w:p w14:paraId="04FC7E99" w14:textId="3B7AC58A" w:rsidR="00E47E11" w:rsidRPr="00E47E11" w:rsidRDefault="003D6297" w:rsidP="00276A0F">
      <w:pPr>
        <w:pStyle w:val="1-"/>
        <w:numPr>
          <w:ilvl w:val="0"/>
          <w:numId w:val="9"/>
        </w:numPr>
      </w:pPr>
      <w:r w:rsidRPr="003D6297">
        <w:rPr>
          <w:lang w:val="en-US"/>
        </w:rPr>
        <w:t>share</w:t>
      </w:r>
      <w:r w:rsidRPr="003D6297">
        <w:t>_</w:t>
      </w:r>
      <w:r w:rsidRPr="003D6297">
        <w:rPr>
          <w:lang w:val="en-US"/>
        </w:rPr>
        <w:t>uid</w:t>
      </w:r>
      <w:r w:rsidRPr="003D6297">
        <w:t xml:space="preserve"> </w:t>
      </w:r>
      <w:r w:rsidR="00E47E11" w:rsidRPr="00E47E11">
        <w:t xml:space="preserve">– </w:t>
      </w:r>
      <w:r>
        <w:t xml:space="preserve">уникальный идентификатор актива </w:t>
      </w:r>
      <w:r>
        <w:rPr>
          <w:lang w:val="en-US"/>
        </w:rPr>
        <w:t>UUID</w:t>
      </w:r>
    </w:p>
    <w:p w14:paraId="65916748" w14:textId="77777777" w:rsidR="00E47E11" w:rsidRPr="003D6297" w:rsidRDefault="00E47E11" w:rsidP="00E47E11">
      <w:pPr>
        <w:pStyle w:val="1-"/>
        <w:ind w:left="1069" w:firstLine="0"/>
      </w:pPr>
    </w:p>
    <w:p w14:paraId="27EB2FE8" w14:textId="6244D141" w:rsidR="003D6297" w:rsidRPr="003D6297" w:rsidRDefault="00E47E11" w:rsidP="003D6297">
      <w:pPr>
        <w:pStyle w:val="1-"/>
      </w:pPr>
      <w:r>
        <w:lastRenderedPageBreak/>
        <w:t xml:space="preserve">Таблица </w:t>
      </w:r>
      <w:r w:rsidR="003D6297" w:rsidRPr="003D6297">
        <w:rPr>
          <w:lang w:val="en-US"/>
        </w:rPr>
        <w:t>share</w:t>
      </w:r>
      <w:r w:rsidR="003D6297">
        <w:t>. Опишем только первые три поля в виду большого объема таблицы</w:t>
      </w:r>
      <w:r w:rsidR="003D6297" w:rsidRPr="003D6297">
        <w:t>:</w:t>
      </w:r>
    </w:p>
    <w:p w14:paraId="6818C852" w14:textId="16D5DF0B" w:rsidR="00E47E11" w:rsidRPr="00E47E11" w:rsidRDefault="003D6297" w:rsidP="00E2577E">
      <w:pPr>
        <w:pStyle w:val="1-"/>
        <w:numPr>
          <w:ilvl w:val="0"/>
          <w:numId w:val="10"/>
        </w:numPr>
        <w:ind w:left="1134"/>
      </w:pPr>
      <w:r w:rsidRPr="003D6297">
        <w:rPr>
          <w:lang w:val="en-US"/>
        </w:rPr>
        <w:t>ticker</w:t>
      </w:r>
      <w:r w:rsidRPr="003D6297">
        <w:t xml:space="preserve"> </w:t>
      </w:r>
      <w:r w:rsidR="00E47E11" w:rsidRPr="00E47E11">
        <w:t xml:space="preserve">– </w:t>
      </w:r>
      <w:r>
        <w:t>т</w:t>
      </w:r>
      <w:r w:rsidRPr="003D6297">
        <w:t>икер инструмента</w:t>
      </w:r>
      <w:r>
        <w:t xml:space="preserve"> </w:t>
      </w:r>
      <w:r>
        <w:rPr>
          <w:lang w:val="en-US"/>
        </w:rPr>
        <w:t>TEXT;</w:t>
      </w:r>
    </w:p>
    <w:p w14:paraId="19C9E781" w14:textId="65766EF0" w:rsidR="00E47E11" w:rsidRPr="00E2577E" w:rsidRDefault="003D6297" w:rsidP="00E2577E">
      <w:pPr>
        <w:pStyle w:val="1-"/>
        <w:numPr>
          <w:ilvl w:val="0"/>
          <w:numId w:val="10"/>
        </w:numPr>
        <w:ind w:left="1134"/>
        <w:rPr>
          <w:lang w:val="en-US"/>
        </w:rPr>
      </w:pPr>
      <w:r>
        <w:rPr>
          <w:lang w:val="en-US"/>
        </w:rPr>
        <w:t>currency</w:t>
      </w:r>
      <w:r w:rsidR="00E47E11" w:rsidRPr="00E2577E">
        <w:rPr>
          <w:lang w:val="en-US"/>
        </w:rPr>
        <w:t xml:space="preserve"> –</w:t>
      </w:r>
      <w:r w:rsidR="00E2577E" w:rsidRPr="00E2577E">
        <w:rPr>
          <w:lang w:val="en-US"/>
        </w:rPr>
        <w:t xml:space="preserve"> </w:t>
      </w:r>
      <w:r>
        <w:t>валюта инструмента</w:t>
      </w:r>
      <w:r>
        <w:rPr>
          <w:lang w:val="en-US"/>
        </w:rPr>
        <w:t xml:space="preserve"> TEXT;</w:t>
      </w:r>
    </w:p>
    <w:p w14:paraId="71C3010C" w14:textId="10159E3D" w:rsidR="00E47E11" w:rsidRPr="003D6297" w:rsidRDefault="003D6297" w:rsidP="00E2577E">
      <w:pPr>
        <w:pStyle w:val="1-"/>
        <w:numPr>
          <w:ilvl w:val="0"/>
          <w:numId w:val="10"/>
        </w:numPr>
        <w:ind w:left="1134"/>
      </w:pPr>
      <w:r>
        <w:rPr>
          <w:lang w:val="en-US"/>
        </w:rPr>
        <w:t>uid</w:t>
      </w:r>
      <w:r w:rsidR="00E47E11" w:rsidRPr="003D6297">
        <w:t xml:space="preserve"> –</w:t>
      </w:r>
      <w:r w:rsidR="00E2577E" w:rsidRPr="003D6297">
        <w:t xml:space="preserve"> </w:t>
      </w:r>
      <w:r>
        <w:t>уникальный</w:t>
      </w:r>
      <w:r w:rsidRPr="003D6297">
        <w:t xml:space="preserve"> </w:t>
      </w:r>
      <w:r w:rsidR="00E47E11">
        <w:t>идентификатор</w:t>
      </w:r>
      <w:r w:rsidRPr="003D6297">
        <w:t xml:space="preserve"> </w:t>
      </w:r>
      <w:r>
        <w:t xml:space="preserve">актива </w:t>
      </w:r>
      <w:r>
        <w:rPr>
          <w:lang w:val="en-US"/>
        </w:rPr>
        <w:t>UUID</w:t>
      </w:r>
      <w:r w:rsidRPr="003D6297">
        <w:t>;</w:t>
      </w:r>
    </w:p>
    <w:p w14:paraId="5A055824" w14:textId="77777777" w:rsidR="00E2577E" w:rsidRPr="00DC21FF" w:rsidRDefault="00E2577E" w:rsidP="00E2577E">
      <w:pPr>
        <w:pStyle w:val="1-"/>
        <w:ind w:left="774" w:firstLine="0"/>
      </w:pPr>
    </w:p>
    <w:p w14:paraId="1A1344A2" w14:textId="4FAE90B7" w:rsidR="00E2577E" w:rsidRPr="003D6297" w:rsidRDefault="00E2577E" w:rsidP="008F78CD">
      <w:pPr>
        <w:pStyle w:val="1-"/>
      </w:pPr>
      <w:r>
        <w:t xml:space="preserve">Таблица </w:t>
      </w:r>
      <w:r w:rsidR="003D6297" w:rsidRPr="003D6297">
        <w:rPr>
          <w:lang w:val="en-US"/>
        </w:rPr>
        <w:t>fundamental</w:t>
      </w:r>
      <w:r w:rsidR="003D6297" w:rsidRPr="003D6297">
        <w:t>_</w:t>
      </w:r>
      <w:r w:rsidR="003D6297" w:rsidRPr="003D6297">
        <w:rPr>
          <w:lang w:val="en-US"/>
        </w:rPr>
        <w:t>forecast</w:t>
      </w:r>
      <w:r w:rsidR="003D6297">
        <w:t>. Аналогично опишем только первые три поля в виду большого объема таблицы</w:t>
      </w:r>
      <w:r w:rsidR="003D6297" w:rsidRPr="003D6297">
        <w:t>:</w:t>
      </w:r>
    </w:p>
    <w:p w14:paraId="730DEB4D" w14:textId="1BC52A65" w:rsidR="003D6297" w:rsidRPr="003D6297" w:rsidRDefault="003D6297" w:rsidP="003D6297">
      <w:pPr>
        <w:pStyle w:val="1-"/>
        <w:numPr>
          <w:ilvl w:val="0"/>
          <w:numId w:val="12"/>
        </w:numPr>
      </w:pPr>
      <w:r>
        <w:rPr>
          <w:lang w:val="en-US"/>
        </w:rPr>
        <w:t>asset</w:t>
      </w:r>
      <w:r w:rsidRPr="003D6297">
        <w:t>_</w:t>
      </w:r>
      <w:r>
        <w:rPr>
          <w:lang w:val="en-US"/>
        </w:rPr>
        <w:t>uid</w:t>
      </w:r>
      <w:r w:rsidRPr="003D6297">
        <w:t xml:space="preserve"> – </w:t>
      </w:r>
      <w:r>
        <w:t>уникальный</w:t>
      </w:r>
      <w:r w:rsidRPr="003D6297">
        <w:t xml:space="preserve"> </w:t>
      </w:r>
      <w:r>
        <w:t>идентификатор</w:t>
      </w:r>
      <w:r w:rsidRPr="003D6297">
        <w:t xml:space="preserve"> </w:t>
      </w:r>
      <w:r>
        <w:t xml:space="preserve">актива </w:t>
      </w:r>
      <w:r>
        <w:rPr>
          <w:lang w:val="en-US"/>
        </w:rPr>
        <w:t>UUID</w:t>
      </w:r>
      <w:r w:rsidRPr="003D6297">
        <w:t>;</w:t>
      </w:r>
    </w:p>
    <w:p w14:paraId="7A939CE6" w14:textId="77777777" w:rsidR="003D6297" w:rsidRPr="00E2577E" w:rsidRDefault="003D6297" w:rsidP="003D6297">
      <w:pPr>
        <w:pStyle w:val="1-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currency</w:t>
      </w:r>
      <w:r w:rsidRPr="00E2577E">
        <w:rPr>
          <w:lang w:val="en-US"/>
        </w:rPr>
        <w:t xml:space="preserve"> – </w:t>
      </w:r>
      <w:r>
        <w:t>валюта инструмента</w:t>
      </w:r>
      <w:r>
        <w:rPr>
          <w:lang w:val="en-US"/>
        </w:rPr>
        <w:t xml:space="preserve"> TEXT;</w:t>
      </w:r>
    </w:p>
    <w:p w14:paraId="7EB33B4B" w14:textId="64514164" w:rsidR="00E2577E" w:rsidRDefault="003D6297" w:rsidP="00E2577E">
      <w:pPr>
        <w:pStyle w:val="1-"/>
        <w:numPr>
          <w:ilvl w:val="0"/>
          <w:numId w:val="12"/>
        </w:numPr>
        <w:rPr>
          <w:lang w:val="en-US"/>
        </w:rPr>
      </w:pPr>
      <w:r w:rsidRPr="003D6297">
        <w:rPr>
          <w:lang w:val="en-US"/>
        </w:rPr>
        <w:t>market_capitalization</w:t>
      </w:r>
      <w:r>
        <w:rPr>
          <w:lang w:val="en-US"/>
        </w:rPr>
        <w:t xml:space="preserve"> </w:t>
      </w:r>
      <w:r w:rsidR="00E2577E">
        <w:rPr>
          <w:lang w:val="en-US"/>
        </w:rPr>
        <w:t xml:space="preserve">– </w:t>
      </w:r>
      <w:r>
        <w:t>рыночная</w:t>
      </w:r>
      <w:r w:rsidRPr="003D6297">
        <w:rPr>
          <w:lang w:val="en-US"/>
        </w:rPr>
        <w:t xml:space="preserve"> </w:t>
      </w:r>
      <w:r>
        <w:t>капитализация</w:t>
      </w:r>
      <w:r w:rsidRPr="003D6297">
        <w:rPr>
          <w:lang w:val="en-US"/>
        </w:rPr>
        <w:t xml:space="preserve"> </w:t>
      </w:r>
      <w:r>
        <w:rPr>
          <w:lang w:val="en-US"/>
        </w:rPr>
        <w:t>DOUBLE PRECISION;</w:t>
      </w:r>
    </w:p>
    <w:p w14:paraId="03050ED5" w14:textId="44068E37" w:rsidR="008F78CD" w:rsidRPr="008F78CD" w:rsidRDefault="008F78CD" w:rsidP="008F78CD">
      <w:pPr>
        <w:pStyle w:val="1-"/>
        <w:ind w:left="709" w:firstLine="0"/>
      </w:pPr>
      <w:r>
        <w:t xml:space="preserve">Таблица </w:t>
      </w:r>
      <w:r w:rsidRPr="003D6297">
        <w:rPr>
          <w:lang w:val="en-US"/>
        </w:rPr>
        <w:t>forecast</w:t>
      </w:r>
      <w:r>
        <w:t>. Аналогично опишем только первые три поля в виду большого объема таблицы</w:t>
      </w:r>
      <w:r w:rsidRPr="003D6297">
        <w:t>:</w:t>
      </w:r>
    </w:p>
    <w:p w14:paraId="7416A50B" w14:textId="77777777" w:rsidR="008F78CD" w:rsidRPr="003D6297" w:rsidRDefault="008F78CD" w:rsidP="008F78CD">
      <w:pPr>
        <w:pStyle w:val="1-"/>
        <w:numPr>
          <w:ilvl w:val="0"/>
          <w:numId w:val="7"/>
        </w:numPr>
      </w:pPr>
      <w:r>
        <w:rPr>
          <w:lang w:val="en-US"/>
        </w:rPr>
        <w:t>uid</w:t>
      </w:r>
      <w:r w:rsidRPr="003D6297">
        <w:t xml:space="preserve"> – </w:t>
      </w:r>
      <w:r>
        <w:t>уникальный</w:t>
      </w:r>
      <w:r w:rsidRPr="003D6297">
        <w:t xml:space="preserve"> </w:t>
      </w:r>
      <w:r>
        <w:t>идентификатор</w:t>
      </w:r>
      <w:r w:rsidRPr="003D6297">
        <w:t xml:space="preserve"> </w:t>
      </w:r>
      <w:r>
        <w:t xml:space="preserve">актива </w:t>
      </w:r>
      <w:r>
        <w:rPr>
          <w:lang w:val="en-US"/>
        </w:rPr>
        <w:t>UUID</w:t>
      </w:r>
      <w:r w:rsidRPr="003D6297">
        <w:t>;</w:t>
      </w:r>
    </w:p>
    <w:p w14:paraId="23C68286" w14:textId="77777777" w:rsidR="008F78CD" w:rsidRPr="00E47E11" w:rsidRDefault="008F78CD" w:rsidP="008F78CD">
      <w:pPr>
        <w:pStyle w:val="1-"/>
        <w:numPr>
          <w:ilvl w:val="0"/>
          <w:numId w:val="7"/>
        </w:numPr>
      </w:pPr>
      <w:r w:rsidRPr="003D6297">
        <w:rPr>
          <w:lang w:val="en-US"/>
        </w:rPr>
        <w:t>ticker</w:t>
      </w:r>
      <w:r w:rsidRPr="003D6297">
        <w:t xml:space="preserve"> </w:t>
      </w:r>
      <w:r w:rsidRPr="00E47E11">
        <w:t xml:space="preserve">– </w:t>
      </w:r>
      <w:r>
        <w:t>т</w:t>
      </w:r>
      <w:r w:rsidRPr="003D6297">
        <w:t>икер инструмента</w:t>
      </w:r>
      <w:r>
        <w:t xml:space="preserve"> </w:t>
      </w:r>
      <w:r>
        <w:rPr>
          <w:lang w:val="en-US"/>
        </w:rPr>
        <w:t>TEXT;</w:t>
      </w:r>
    </w:p>
    <w:p w14:paraId="118A0BE6" w14:textId="77777777" w:rsidR="008F78CD" w:rsidRPr="008F78CD" w:rsidRDefault="008F78CD" w:rsidP="008F78CD">
      <w:pPr>
        <w:pStyle w:val="1-"/>
        <w:numPr>
          <w:ilvl w:val="0"/>
          <w:numId w:val="7"/>
        </w:numPr>
      </w:pPr>
      <w:r w:rsidRPr="00BC2AC5">
        <w:rPr>
          <w:lang w:val="en-US"/>
        </w:rPr>
        <w:t>company</w:t>
      </w:r>
      <w:r>
        <w:t xml:space="preserve"> </w:t>
      </w:r>
      <w:r w:rsidRPr="00C94989">
        <w:t xml:space="preserve">– </w:t>
      </w:r>
      <w:r>
        <w:t xml:space="preserve">название компании, давшей прогноз </w:t>
      </w:r>
      <w:r>
        <w:rPr>
          <w:lang w:val="en-US"/>
        </w:rPr>
        <w:t>TEXT</w:t>
      </w:r>
      <w:r w:rsidRPr="00BC2AC5">
        <w:t>;</w:t>
      </w:r>
    </w:p>
    <w:p w14:paraId="1C447134" w14:textId="77777777" w:rsidR="00464CFF" w:rsidRDefault="00EB5465" w:rsidP="00EB5465">
      <w:pPr>
        <w:pStyle w:val="1"/>
      </w:pPr>
      <w:bookmarkStart w:id="5" w:name="_Toc199531066"/>
      <w:r>
        <w:lastRenderedPageBreak/>
        <w:t xml:space="preserve">Разработка </w:t>
      </w:r>
      <w:r>
        <w:rPr>
          <w:lang w:val="en-US"/>
        </w:rPr>
        <w:t xml:space="preserve">API </w:t>
      </w:r>
      <w:r>
        <w:t>приложения</w:t>
      </w:r>
      <w:bookmarkEnd w:id="5"/>
    </w:p>
    <w:p w14:paraId="08B7A465" w14:textId="77777777" w:rsidR="00EB5465" w:rsidRDefault="00EB5465" w:rsidP="00EB5465">
      <w:pPr>
        <w:pStyle w:val="2"/>
      </w:pPr>
      <w:bookmarkStart w:id="6" w:name="_Toc199531067"/>
      <w:r>
        <w:t xml:space="preserve">Методы </w:t>
      </w:r>
      <w:r>
        <w:rPr>
          <w:lang w:val="en-US"/>
        </w:rPr>
        <w:t>REST API</w:t>
      </w:r>
      <w:bookmarkEnd w:id="6"/>
    </w:p>
    <w:p w14:paraId="082A7BA1" w14:textId="77777777" w:rsidR="00EB5465" w:rsidRDefault="00EB5465" w:rsidP="00EB5465">
      <w:pPr>
        <w:pStyle w:val="1-"/>
      </w:pPr>
      <w:r>
        <w:t xml:space="preserve">Почти все методы, представленные в проекте, являются </w:t>
      </w:r>
      <w:r>
        <w:rPr>
          <w:lang w:val="en-US"/>
        </w:rPr>
        <w:t>GET</w:t>
      </w:r>
      <w:r w:rsidRPr="00EB5465">
        <w:t xml:space="preserve"> </w:t>
      </w:r>
      <w:r>
        <w:t xml:space="preserve">методами, т.к. по логике проекта работать с загрузкой информации в базы данных клиент не должен. Представлен только один </w:t>
      </w:r>
      <w:r>
        <w:rPr>
          <w:lang w:val="en-US"/>
        </w:rPr>
        <w:t>POST</w:t>
      </w:r>
      <w:r w:rsidRPr="00A67C0B">
        <w:t xml:space="preserve"> </w:t>
      </w:r>
      <w:r>
        <w:t>метод для регистрации нового клиента.</w:t>
      </w:r>
    </w:p>
    <w:p w14:paraId="5AF7C2B3" w14:textId="56C6B837" w:rsidR="00AB40E8" w:rsidRPr="00772AB9" w:rsidRDefault="00AB40E8" w:rsidP="00AB40E8">
      <w:pPr>
        <w:pStyle w:val="1-"/>
      </w:pPr>
      <w:r>
        <w:t xml:space="preserve">Ниже приведены </w:t>
      </w:r>
      <w:r>
        <w:rPr>
          <w:lang w:val="en-US"/>
        </w:rPr>
        <w:t>URL</w:t>
      </w:r>
      <w:r w:rsidRPr="00772AB9">
        <w:t xml:space="preserve"> </w:t>
      </w:r>
      <w:r>
        <w:t xml:space="preserve">и описание </w:t>
      </w:r>
      <w:r w:rsidR="0034504A">
        <w:t xml:space="preserve">основных </w:t>
      </w:r>
      <w:r>
        <w:t>запросов, которые будут совершаться веб-приложением.</w:t>
      </w:r>
    </w:p>
    <w:p w14:paraId="6FFDCE89" w14:textId="067D9B35" w:rsidR="00AB40E8" w:rsidRPr="00A67C0B" w:rsidRDefault="00CB2449" w:rsidP="00AB40E8">
      <w:pPr>
        <w:pStyle w:val="1-"/>
      </w:pPr>
      <w:r w:rsidRPr="00CB2449">
        <w:t>/</w:t>
      </w:r>
      <w:r>
        <w:rPr>
          <w:lang w:val="en-US"/>
        </w:rPr>
        <w:t>auth</w:t>
      </w:r>
      <w:r w:rsidR="00AB40E8">
        <w:t xml:space="preserve">/login - </w:t>
      </w:r>
      <w:r>
        <w:t>POST - отправляется при отправке формы, отправляет серверу юзернейм и пароль.</w:t>
      </w:r>
    </w:p>
    <w:p w14:paraId="7CAEEBDA" w14:textId="5C7205E0" w:rsidR="007F6BDF" w:rsidRPr="00A67C0B" w:rsidRDefault="007F6BDF" w:rsidP="007F6BDF">
      <w:pPr>
        <w:pStyle w:val="1-"/>
      </w:pPr>
      <w:r w:rsidRPr="00CB2449">
        <w:t>/</w:t>
      </w:r>
      <w:r>
        <w:rPr>
          <w:lang w:val="en-US"/>
        </w:rPr>
        <w:t>auth</w:t>
      </w:r>
      <w:r>
        <w:t>/</w:t>
      </w:r>
      <w:r>
        <w:rPr>
          <w:lang w:val="en-US"/>
        </w:rPr>
        <w:t>register</w:t>
      </w:r>
      <w:r>
        <w:t xml:space="preserve"> - POST - отправляется при регистрации, отправляет серверу юзернейм и пароль, сервер добавляет в базу нового пользователя.</w:t>
      </w:r>
    </w:p>
    <w:p w14:paraId="6EC48DDC" w14:textId="7A7054E7" w:rsidR="00AB40E8" w:rsidRDefault="00AB40E8" w:rsidP="00AB40E8">
      <w:pPr>
        <w:pStyle w:val="1-"/>
      </w:pPr>
      <w:r>
        <w:t>/</w:t>
      </w:r>
      <w:r w:rsidR="007F6BDF">
        <w:rPr>
          <w:lang w:val="en-US"/>
        </w:rPr>
        <w:t>share</w:t>
      </w:r>
      <w:r w:rsidR="007F6BDF" w:rsidRPr="007F6BDF">
        <w:t>/</w:t>
      </w:r>
      <w:r w:rsidR="007F6BDF">
        <w:rPr>
          <w:lang w:val="en-US"/>
        </w:rPr>
        <w:t>all</w:t>
      </w:r>
      <w:r>
        <w:t xml:space="preserve"> </w:t>
      </w:r>
      <w:r w:rsidR="007F6BDF">
        <w:t>–</w:t>
      </w:r>
      <w:r>
        <w:t xml:space="preserve"> </w:t>
      </w:r>
      <w:r w:rsidR="007F6BDF">
        <w:rPr>
          <w:lang w:val="en-US"/>
        </w:rPr>
        <w:t>POST</w:t>
      </w:r>
      <w:r w:rsidR="007F6BDF" w:rsidRPr="007F6BDF">
        <w:t xml:space="preserve"> </w:t>
      </w:r>
      <w:r w:rsidR="007F6BDF">
        <w:t>–</w:t>
      </w:r>
      <w:r>
        <w:t xml:space="preserve"> получение</w:t>
      </w:r>
      <w:r w:rsidR="007F6BDF">
        <w:t xml:space="preserve"> всех акций</w:t>
      </w:r>
      <w:r>
        <w:t>.</w:t>
      </w:r>
    </w:p>
    <w:p w14:paraId="49E4A54B" w14:textId="26693CD2" w:rsidR="007F6BDF" w:rsidRDefault="007F6BDF" w:rsidP="00AB40E8">
      <w:pPr>
        <w:pStyle w:val="1-"/>
      </w:pPr>
      <w:r>
        <w:t>/</w:t>
      </w:r>
      <w:r>
        <w:rPr>
          <w:lang w:val="en-US"/>
        </w:rPr>
        <w:t>share</w:t>
      </w:r>
      <w:r w:rsidRPr="007F6BDF">
        <w:t>/{</w:t>
      </w:r>
      <w:r>
        <w:rPr>
          <w:lang w:val="en-US"/>
        </w:rPr>
        <w:t>uuid</w:t>
      </w:r>
      <w:r w:rsidRPr="007F6BDF">
        <w:t>}</w:t>
      </w:r>
      <w:r>
        <w:t xml:space="preserve"> –</w:t>
      </w:r>
      <w:r w:rsidRPr="007F6BDF">
        <w:t xml:space="preserve"> </w:t>
      </w:r>
      <w:r>
        <w:rPr>
          <w:lang w:val="en-US"/>
        </w:rPr>
        <w:t>GET</w:t>
      </w:r>
      <w:r w:rsidRPr="007F6BDF">
        <w:t xml:space="preserve"> </w:t>
      </w:r>
      <w:r>
        <w:t xml:space="preserve">получение акции по ее </w:t>
      </w:r>
      <w:r>
        <w:rPr>
          <w:lang w:val="en-US"/>
        </w:rPr>
        <w:t>id</w:t>
      </w:r>
      <w:r w:rsidRPr="007F6BDF">
        <w:t>.</w:t>
      </w:r>
    </w:p>
    <w:p w14:paraId="58B9A2BF" w14:textId="57BB7F42" w:rsidR="007D4729" w:rsidRPr="007D4729" w:rsidRDefault="007D4729" w:rsidP="007D4729">
      <w:pPr>
        <w:pStyle w:val="1-"/>
      </w:pPr>
      <w:r w:rsidRPr="007D4729">
        <w:t>/</w:t>
      </w:r>
      <w:r>
        <w:rPr>
          <w:lang w:val="en-US"/>
        </w:rPr>
        <w:t>fundamental</w:t>
      </w:r>
      <w:r w:rsidRPr="007D4729">
        <w:t xml:space="preserve">– </w:t>
      </w:r>
      <w:r>
        <w:rPr>
          <w:lang w:val="en-US"/>
        </w:rPr>
        <w:t>GET</w:t>
      </w:r>
      <w:r w:rsidRPr="007D4729">
        <w:t xml:space="preserve"> </w:t>
      </w:r>
      <w:r>
        <w:t>получение</w:t>
      </w:r>
      <w:r w:rsidRPr="007D4729">
        <w:t xml:space="preserve"> </w:t>
      </w:r>
      <w:r>
        <w:t>всех</w:t>
      </w:r>
      <w:r w:rsidRPr="007D4729">
        <w:t xml:space="preserve"> </w:t>
      </w:r>
      <w:r>
        <w:t>прогнозов акций</w:t>
      </w:r>
      <w:r w:rsidRPr="007D4729">
        <w:t>.</w:t>
      </w:r>
    </w:p>
    <w:p w14:paraId="64A56D60" w14:textId="641893AE" w:rsidR="007D4729" w:rsidRPr="007F6BDF" w:rsidRDefault="007D4729" w:rsidP="007D4729">
      <w:pPr>
        <w:pStyle w:val="1-"/>
      </w:pPr>
      <w:r>
        <w:t>/</w:t>
      </w:r>
      <w:r>
        <w:rPr>
          <w:lang w:val="en-US"/>
        </w:rPr>
        <w:t>fundamental</w:t>
      </w:r>
      <w:r w:rsidRPr="007F6BDF">
        <w:t>/{</w:t>
      </w:r>
      <w:r>
        <w:rPr>
          <w:lang w:val="en-US"/>
        </w:rPr>
        <w:t>uuid</w:t>
      </w:r>
      <w:r w:rsidRPr="007F6BDF">
        <w:t>}</w:t>
      </w:r>
      <w:r>
        <w:t xml:space="preserve"> –</w:t>
      </w:r>
      <w:r w:rsidRPr="007F6BDF">
        <w:t xml:space="preserve"> </w:t>
      </w:r>
      <w:r>
        <w:rPr>
          <w:lang w:val="en-US"/>
        </w:rPr>
        <w:t>GET</w:t>
      </w:r>
      <w:r w:rsidRPr="007F6BDF">
        <w:t xml:space="preserve"> </w:t>
      </w:r>
      <w:r>
        <w:t xml:space="preserve">получение прогноза акции по его </w:t>
      </w:r>
      <w:r>
        <w:rPr>
          <w:lang w:val="en-US"/>
        </w:rPr>
        <w:t>id</w:t>
      </w:r>
      <w:r w:rsidRPr="007F6BDF">
        <w:t>.</w:t>
      </w:r>
    </w:p>
    <w:p w14:paraId="0B1F2934" w14:textId="70BE0AE8" w:rsidR="00273C0A" w:rsidRPr="007D4729" w:rsidRDefault="00273C0A" w:rsidP="00273C0A">
      <w:pPr>
        <w:pStyle w:val="1-"/>
      </w:pPr>
      <w:r w:rsidRPr="007D4729">
        <w:t>/</w:t>
      </w:r>
      <w:r>
        <w:rPr>
          <w:lang w:val="en-US"/>
        </w:rPr>
        <w:t>user</w:t>
      </w:r>
      <w:r w:rsidRPr="007D4729">
        <w:t xml:space="preserve"> – </w:t>
      </w:r>
      <w:r>
        <w:rPr>
          <w:lang w:val="en-US"/>
        </w:rPr>
        <w:t>GET</w:t>
      </w:r>
      <w:r w:rsidRPr="007D4729">
        <w:t xml:space="preserve"> </w:t>
      </w:r>
      <w:r>
        <w:t>получение</w:t>
      </w:r>
      <w:r w:rsidRPr="007D4729">
        <w:t xml:space="preserve"> </w:t>
      </w:r>
      <w:r>
        <w:t>всех пользователей</w:t>
      </w:r>
      <w:r w:rsidRPr="007D4729">
        <w:t>.</w:t>
      </w:r>
    </w:p>
    <w:p w14:paraId="457C61CB" w14:textId="728B1148" w:rsidR="00273C0A" w:rsidRPr="007F6BDF" w:rsidRDefault="00273C0A" w:rsidP="00273C0A">
      <w:pPr>
        <w:pStyle w:val="1-"/>
      </w:pPr>
      <w:r>
        <w:t>/</w:t>
      </w:r>
      <w:r w:rsidR="00A476C8">
        <w:rPr>
          <w:lang w:val="en-US"/>
        </w:rPr>
        <w:t>user</w:t>
      </w:r>
      <w:r w:rsidRPr="007F6BDF">
        <w:t>/{</w:t>
      </w:r>
      <w:r>
        <w:rPr>
          <w:lang w:val="en-US"/>
        </w:rPr>
        <w:t>uuid</w:t>
      </w:r>
      <w:r w:rsidRPr="007F6BDF">
        <w:t>}</w:t>
      </w:r>
      <w:r>
        <w:t xml:space="preserve"> –</w:t>
      </w:r>
      <w:r w:rsidRPr="007F6BDF">
        <w:t xml:space="preserve"> </w:t>
      </w:r>
      <w:r>
        <w:rPr>
          <w:lang w:val="en-US"/>
        </w:rPr>
        <w:t>GET</w:t>
      </w:r>
      <w:r w:rsidRPr="007F6BDF">
        <w:t xml:space="preserve"> </w:t>
      </w:r>
      <w:r>
        <w:t xml:space="preserve">получение </w:t>
      </w:r>
      <w:r w:rsidR="00A476C8">
        <w:t xml:space="preserve">пользователя </w:t>
      </w:r>
      <w:r>
        <w:t xml:space="preserve">по его </w:t>
      </w:r>
      <w:r>
        <w:rPr>
          <w:lang w:val="en-US"/>
        </w:rPr>
        <w:t>id</w:t>
      </w:r>
      <w:r w:rsidRPr="007F6BDF">
        <w:t>.</w:t>
      </w:r>
    </w:p>
    <w:p w14:paraId="569FE079" w14:textId="2773F30E" w:rsidR="00A476C8" w:rsidRDefault="00A476C8" w:rsidP="00A476C8">
      <w:pPr>
        <w:pStyle w:val="1-"/>
      </w:pPr>
      <w:r>
        <w:t>/</w:t>
      </w:r>
      <w:r>
        <w:rPr>
          <w:lang w:val="en-US"/>
        </w:rPr>
        <w:t>user</w:t>
      </w:r>
      <w:r w:rsidRPr="007F6BDF">
        <w:t>/</w:t>
      </w:r>
      <w:r w:rsidRPr="0034504A">
        <w:t>{</w:t>
      </w:r>
      <w:r>
        <w:rPr>
          <w:lang w:val="en-US"/>
        </w:rPr>
        <w:t>uuid</w:t>
      </w:r>
      <w:r w:rsidRPr="0034504A">
        <w:t xml:space="preserve">} </w:t>
      </w:r>
      <w:r>
        <w:t>–</w:t>
      </w:r>
      <w:r w:rsidRPr="0034504A">
        <w:t xml:space="preserve"> </w:t>
      </w:r>
      <w:r>
        <w:rPr>
          <w:lang w:val="en-US"/>
        </w:rPr>
        <w:t>PUT</w:t>
      </w:r>
      <w:r w:rsidRPr="0034504A">
        <w:t xml:space="preserve"> </w:t>
      </w:r>
      <w:r>
        <w:t>–</w:t>
      </w:r>
      <w:r w:rsidRPr="0034504A">
        <w:t xml:space="preserve"> </w:t>
      </w:r>
      <w:r>
        <w:t xml:space="preserve">обновление пользователя по </w:t>
      </w:r>
      <w:r>
        <w:rPr>
          <w:lang w:val="en-US"/>
        </w:rPr>
        <w:t>id</w:t>
      </w:r>
      <w:r>
        <w:t>.</w:t>
      </w:r>
    </w:p>
    <w:p w14:paraId="6B6FD4D4" w14:textId="77777777" w:rsidR="00AB40E8" w:rsidRPr="00EB5465" w:rsidRDefault="00AB40E8" w:rsidP="00EB5465">
      <w:pPr>
        <w:pStyle w:val="1-"/>
      </w:pPr>
    </w:p>
    <w:p w14:paraId="3A953860" w14:textId="77777777" w:rsidR="00456CBE" w:rsidRDefault="00456CBE" w:rsidP="00456CBE">
      <w:pPr>
        <w:pStyle w:val="1"/>
      </w:pPr>
      <w:bookmarkStart w:id="7" w:name="_Toc199531068"/>
      <w:r>
        <w:lastRenderedPageBreak/>
        <w:t>Стек технологий:</w:t>
      </w:r>
      <w:bookmarkEnd w:id="7"/>
    </w:p>
    <w:p w14:paraId="09A08189" w14:textId="1D76659A" w:rsidR="00456CBE" w:rsidRPr="00456CBE" w:rsidRDefault="00456CBE" w:rsidP="00456CBE">
      <w:pPr>
        <w:pStyle w:val="1-"/>
        <w:numPr>
          <w:ilvl w:val="0"/>
          <w:numId w:val="11"/>
        </w:numPr>
      </w:pPr>
      <w:r>
        <w:t xml:space="preserve">Языком программирования был выбран </w:t>
      </w:r>
      <w:r w:rsidR="009F0932">
        <w:rPr>
          <w:lang w:val="en-US"/>
        </w:rPr>
        <w:t>Java</w:t>
      </w:r>
      <w:r>
        <w:t xml:space="preserve">. Реализация серверной части приложения будет производиться при помощи фреймворка </w:t>
      </w:r>
      <w:r w:rsidR="0081613A">
        <w:rPr>
          <w:lang w:val="en-US"/>
        </w:rPr>
        <w:t>Spring</w:t>
      </w:r>
      <w:r w:rsidRPr="00456CBE">
        <w:t>.</w:t>
      </w:r>
    </w:p>
    <w:p w14:paraId="33D3878C" w14:textId="0B12827E" w:rsidR="00456CBE" w:rsidRPr="00456CBE" w:rsidRDefault="00456CBE" w:rsidP="00456CBE">
      <w:pPr>
        <w:pStyle w:val="1-"/>
        <w:numPr>
          <w:ilvl w:val="0"/>
          <w:numId w:val="11"/>
        </w:numPr>
      </w:pPr>
      <w:r>
        <w:t>Клиентская часть будет реализована на</w:t>
      </w:r>
      <w:r w:rsidR="0081613A" w:rsidRPr="0081613A">
        <w:t xml:space="preserve"> </w:t>
      </w:r>
      <w:r w:rsidR="00276E22">
        <w:rPr>
          <w:lang w:val="en-US"/>
        </w:rPr>
        <w:t>JavaScript</w:t>
      </w:r>
      <w:r w:rsidR="00276E22" w:rsidRPr="00276E22">
        <w:t xml:space="preserve"> </w:t>
      </w:r>
      <w:r w:rsidR="00276E22">
        <w:rPr>
          <w:lang w:val="en-US"/>
        </w:rPr>
        <w:t>React</w:t>
      </w:r>
    </w:p>
    <w:p w14:paraId="5503E757" w14:textId="77777777" w:rsidR="00456CBE" w:rsidRPr="00456CBE" w:rsidRDefault="00456CBE" w:rsidP="00456CBE">
      <w:pPr>
        <w:pStyle w:val="1-"/>
        <w:numPr>
          <w:ilvl w:val="0"/>
          <w:numId w:val="11"/>
        </w:numPr>
      </w:pPr>
      <w:r>
        <w:t xml:space="preserve">Базы данных будут реализованы на </w:t>
      </w:r>
      <w:r>
        <w:rPr>
          <w:lang w:val="en-US"/>
        </w:rPr>
        <w:t>PostgreSQL</w:t>
      </w:r>
      <w:r w:rsidRPr="00456CBE">
        <w:t>.</w:t>
      </w:r>
    </w:p>
    <w:p w14:paraId="41A22A2D" w14:textId="3DE1BF27" w:rsidR="00911A80" w:rsidRPr="00911A80" w:rsidRDefault="00911A80" w:rsidP="00911A80">
      <w:pPr>
        <w:pStyle w:val="-"/>
      </w:pPr>
    </w:p>
    <w:sectPr w:rsidR="00911A80" w:rsidRPr="00911A80" w:rsidSect="00B5339B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6696B" w14:textId="77777777" w:rsidR="00805798" w:rsidRDefault="00805798">
      <w:r>
        <w:separator/>
      </w:r>
    </w:p>
  </w:endnote>
  <w:endnote w:type="continuationSeparator" w:id="0">
    <w:p w14:paraId="752A5F6C" w14:textId="77777777" w:rsidR="00805798" w:rsidRDefault="0080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255741"/>
      <w:docPartObj>
        <w:docPartGallery w:val="Page Numbers (Bottom of Page)"/>
        <w:docPartUnique/>
      </w:docPartObj>
    </w:sdtPr>
    <w:sdtContent>
      <w:p w14:paraId="6F1C27B4" w14:textId="77777777" w:rsidR="00C94989" w:rsidRDefault="000B21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CC5CD" w14:textId="77777777" w:rsidR="00C94989" w:rsidRDefault="00C9498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E332E" w14:textId="77777777" w:rsidR="00805798" w:rsidRDefault="00805798">
      <w:r>
        <w:separator/>
      </w:r>
    </w:p>
  </w:footnote>
  <w:footnote w:type="continuationSeparator" w:id="0">
    <w:p w14:paraId="2F82664C" w14:textId="77777777" w:rsidR="00805798" w:rsidRDefault="00805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C40"/>
    <w:multiLevelType w:val="hybridMultilevel"/>
    <w:tmpl w:val="949224BE"/>
    <w:lvl w:ilvl="0" w:tplc="B5646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38823E8"/>
    <w:multiLevelType w:val="hybridMultilevel"/>
    <w:tmpl w:val="81D08FE2"/>
    <w:lvl w:ilvl="0" w:tplc="80D26DD8">
      <w:start w:val="1"/>
      <w:numFmt w:val="decimal"/>
      <w:lvlText w:val="%1)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" w15:restartNumberingAfterBreak="0">
    <w:nsid w:val="395669DD"/>
    <w:multiLevelType w:val="hybridMultilevel"/>
    <w:tmpl w:val="ADE4A222"/>
    <w:lvl w:ilvl="0" w:tplc="ED14E1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D10E59"/>
    <w:multiLevelType w:val="hybridMultilevel"/>
    <w:tmpl w:val="62A4A7C2"/>
    <w:lvl w:ilvl="0" w:tplc="60B8D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582035"/>
    <w:multiLevelType w:val="hybridMultilevel"/>
    <w:tmpl w:val="CEDECDCC"/>
    <w:lvl w:ilvl="0" w:tplc="4F525D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E31F2B"/>
    <w:multiLevelType w:val="multilevel"/>
    <w:tmpl w:val="C34A75D4"/>
    <w:numStyleLink w:val="a"/>
  </w:abstractNum>
  <w:abstractNum w:abstractNumId="8" w15:restartNumberingAfterBreak="0">
    <w:nsid w:val="53716105"/>
    <w:multiLevelType w:val="hybridMultilevel"/>
    <w:tmpl w:val="3CFAAA84"/>
    <w:lvl w:ilvl="0" w:tplc="37263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456F44"/>
    <w:multiLevelType w:val="hybridMultilevel"/>
    <w:tmpl w:val="BF18A6BE"/>
    <w:lvl w:ilvl="0" w:tplc="341A3F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574C1"/>
    <w:multiLevelType w:val="hybridMultilevel"/>
    <w:tmpl w:val="9A18FA50"/>
    <w:lvl w:ilvl="0" w:tplc="DE667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5651127">
    <w:abstractNumId w:val="10"/>
  </w:num>
  <w:num w:numId="2" w16cid:durableId="938608614">
    <w:abstractNumId w:val="2"/>
  </w:num>
  <w:num w:numId="3" w16cid:durableId="1535340299">
    <w:abstractNumId w:val="1"/>
  </w:num>
  <w:num w:numId="4" w16cid:durableId="511069077">
    <w:abstractNumId w:val="7"/>
  </w:num>
  <w:num w:numId="5" w16cid:durableId="572813159">
    <w:abstractNumId w:val="8"/>
  </w:num>
  <w:num w:numId="6" w16cid:durableId="296377832">
    <w:abstractNumId w:val="11"/>
  </w:num>
  <w:num w:numId="7" w16cid:durableId="1244946694">
    <w:abstractNumId w:val="5"/>
  </w:num>
  <w:num w:numId="8" w16cid:durableId="1195533557">
    <w:abstractNumId w:val="4"/>
  </w:num>
  <w:num w:numId="9" w16cid:durableId="1821578291">
    <w:abstractNumId w:val="6"/>
  </w:num>
  <w:num w:numId="10" w16cid:durableId="1326786844">
    <w:abstractNumId w:val="9"/>
  </w:num>
  <w:num w:numId="11" w16cid:durableId="265577512">
    <w:abstractNumId w:val="0"/>
  </w:num>
  <w:num w:numId="12" w16cid:durableId="79144116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601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5E7"/>
    <w:rsid w:val="00006D97"/>
    <w:rsid w:val="00006FD8"/>
    <w:rsid w:val="0000758C"/>
    <w:rsid w:val="000101D2"/>
    <w:rsid w:val="00012096"/>
    <w:rsid w:val="00012A7D"/>
    <w:rsid w:val="00012ED8"/>
    <w:rsid w:val="00013D9F"/>
    <w:rsid w:val="00015EB4"/>
    <w:rsid w:val="00016301"/>
    <w:rsid w:val="00022241"/>
    <w:rsid w:val="00022DD2"/>
    <w:rsid w:val="00023BF0"/>
    <w:rsid w:val="00023DE3"/>
    <w:rsid w:val="0002457D"/>
    <w:rsid w:val="0002506C"/>
    <w:rsid w:val="000254F5"/>
    <w:rsid w:val="00025F34"/>
    <w:rsid w:val="0002706D"/>
    <w:rsid w:val="0002740F"/>
    <w:rsid w:val="00031A67"/>
    <w:rsid w:val="00032486"/>
    <w:rsid w:val="00035933"/>
    <w:rsid w:val="0003596E"/>
    <w:rsid w:val="00036DE1"/>
    <w:rsid w:val="00036FC7"/>
    <w:rsid w:val="00043400"/>
    <w:rsid w:val="00045BF5"/>
    <w:rsid w:val="00045DCB"/>
    <w:rsid w:val="000466EB"/>
    <w:rsid w:val="00051597"/>
    <w:rsid w:val="00053D28"/>
    <w:rsid w:val="00053DAA"/>
    <w:rsid w:val="000558E6"/>
    <w:rsid w:val="00060795"/>
    <w:rsid w:val="000636BC"/>
    <w:rsid w:val="00063FC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4131"/>
    <w:rsid w:val="0008603A"/>
    <w:rsid w:val="00091442"/>
    <w:rsid w:val="00092FC0"/>
    <w:rsid w:val="000941D3"/>
    <w:rsid w:val="00095673"/>
    <w:rsid w:val="00096046"/>
    <w:rsid w:val="000960A8"/>
    <w:rsid w:val="00096146"/>
    <w:rsid w:val="0009637C"/>
    <w:rsid w:val="000966A5"/>
    <w:rsid w:val="00096D9F"/>
    <w:rsid w:val="000A0BF3"/>
    <w:rsid w:val="000A1C41"/>
    <w:rsid w:val="000A1FAA"/>
    <w:rsid w:val="000A482C"/>
    <w:rsid w:val="000A6B09"/>
    <w:rsid w:val="000A7CEE"/>
    <w:rsid w:val="000B143F"/>
    <w:rsid w:val="000B2171"/>
    <w:rsid w:val="000B25FA"/>
    <w:rsid w:val="000B30CF"/>
    <w:rsid w:val="000B30E9"/>
    <w:rsid w:val="000B3E08"/>
    <w:rsid w:val="000B4F36"/>
    <w:rsid w:val="000B670A"/>
    <w:rsid w:val="000B76B9"/>
    <w:rsid w:val="000C06AC"/>
    <w:rsid w:val="000C17D2"/>
    <w:rsid w:val="000C3298"/>
    <w:rsid w:val="000C47BA"/>
    <w:rsid w:val="000C5AA0"/>
    <w:rsid w:val="000C691F"/>
    <w:rsid w:val="000D010B"/>
    <w:rsid w:val="000D0744"/>
    <w:rsid w:val="000D0B78"/>
    <w:rsid w:val="000D1562"/>
    <w:rsid w:val="000D2953"/>
    <w:rsid w:val="000D2F2D"/>
    <w:rsid w:val="000D3A79"/>
    <w:rsid w:val="000D5517"/>
    <w:rsid w:val="000D5B1B"/>
    <w:rsid w:val="000D5F4E"/>
    <w:rsid w:val="000D6731"/>
    <w:rsid w:val="000D7408"/>
    <w:rsid w:val="000E04C3"/>
    <w:rsid w:val="000E1AFC"/>
    <w:rsid w:val="000E1F55"/>
    <w:rsid w:val="000E20EB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5D62"/>
    <w:rsid w:val="00105F33"/>
    <w:rsid w:val="0010611F"/>
    <w:rsid w:val="0011136D"/>
    <w:rsid w:val="00111F83"/>
    <w:rsid w:val="0011238E"/>
    <w:rsid w:val="00112C81"/>
    <w:rsid w:val="00112F52"/>
    <w:rsid w:val="00114455"/>
    <w:rsid w:val="001149D1"/>
    <w:rsid w:val="001162B3"/>
    <w:rsid w:val="00116AAA"/>
    <w:rsid w:val="00120CA9"/>
    <w:rsid w:val="00120D72"/>
    <w:rsid w:val="001221B7"/>
    <w:rsid w:val="00123B66"/>
    <w:rsid w:val="00124B49"/>
    <w:rsid w:val="00124C73"/>
    <w:rsid w:val="00125885"/>
    <w:rsid w:val="00125C75"/>
    <w:rsid w:val="001270A6"/>
    <w:rsid w:val="00127954"/>
    <w:rsid w:val="00127FBA"/>
    <w:rsid w:val="001330D7"/>
    <w:rsid w:val="00134076"/>
    <w:rsid w:val="00134F33"/>
    <w:rsid w:val="00135451"/>
    <w:rsid w:val="0014090E"/>
    <w:rsid w:val="00140C01"/>
    <w:rsid w:val="001440AE"/>
    <w:rsid w:val="00144207"/>
    <w:rsid w:val="00145AF3"/>
    <w:rsid w:val="0014694C"/>
    <w:rsid w:val="00146FF0"/>
    <w:rsid w:val="0015008C"/>
    <w:rsid w:val="00150350"/>
    <w:rsid w:val="00150B0B"/>
    <w:rsid w:val="00153BD9"/>
    <w:rsid w:val="00153D42"/>
    <w:rsid w:val="00155049"/>
    <w:rsid w:val="00155972"/>
    <w:rsid w:val="00155B94"/>
    <w:rsid w:val="00156766"/>
    <w:rsid w:val="0016011A"/>
    <w:rsid w:val="00161A5F"/>
    <w:rsid w:val="00162674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1411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2E3D"/>
    <w:rsid w:val="001A324A"/>
    <w:rsid w:val="001A3C15"/>
    <w:rsid w:val="001A3F8B"/>
    <w:rsid w:val="001A499F"/>
    <w:rsid w:val="001A4A8D"/>
    <w:rsid w:val="001A6212"/>
    <w:rsid w:val="001A7481"/>
    <w:rsid w:val="001B005F"/>
    <w:rsid w:val="001B0307"/>
    <w:rsid w:val="001B16C9"/>
    <w:rsid w:val="001B409D"/>
    <w:rsid w:val="001B42CE"/>
    <w:rsid w:val="001B56DE"/>
    <w:rsid w:val="001B7D78"/>
    <w:rsid w:val="001C4FC9"/>
    <w:rsid w:val="001C512F"/>
    <w:rsid w:val="001C58DF"/>
    <w:rsid w:val="001C6352"/>
    <w:rsid w:val="001C7B0B"/>
    <w:rsid w:val="001D019C"/>
    <w:rsid w:val="001D2327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0E8"/>
    <w:rsid w:val="001F065E"/>
    <w:rsid w:val="001F13D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3D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5A7B"/>
    <w:rsid w:val="0022615E"/>
    <w:rsid w:val="002269CA"/>
    <w:rsid w:val="00227160"/>
    <w:rsid w:val="00233B3C"/>
    <w:rsid w:val="00234E50"/>
    <w:rsid w:val="00234F20"/>
    <w:rsid w:val="00235A69"/>
    <w:rsid w:val="00240A81"/>
    <w:rsid w:val="00241E85"/>
    <w:rsid w:val="0024258C"/>
    <w:rsid w:val="00243C0F"/>
    <w:rsid w:val="00245CFC"/>
    <w:rsid w:val="00246624"/>
    <w:rsid w:val="00247472"/>
    <w:rsid w:val="0024756E"/>
    <w:rsid w:val="002508D0"/>
    <w:rsid w:val="00250F0C"/>
    <w:rsid w:val="00253990"/>
    <w:rsid w:val="002550A1"/>
    <w:rsid w:val="002557F6"/>
    <w:rsid w:val="002618B1"/>
    <w:rsid w:val="00265CE3"/>
    <w:rsid w:val="00266182"/>
    <w:rsid w:val="002678AD"/>
    <w:rsid w:val="002727A9"/>
    <w:rsid w:val="00273A0B"/>
    <w:rsid w:val="00273B67"/>
    <w:rsid w:val="00273C0A"/>
    <w:rsid w:val="00273CF3"/>
    <w:rsid w:val="00274209"/>
    <w:rsid w:val="0027523A"/>
    <w:rsid w:val="00276A0F"/>
    <w:rsid w:val="00276E22"/>
    <w:rsid w:val="00277A5C"/>
    <w:rsid w:val="002808E9"/>
    <w:rsid w:val="0028159E"/>
    <w:rsid w:val="00282495"/>
    <w:rsid w:val="00284515"/>
    <w:rsid w:val="00287FF2"/>
    <w:rsid w:val="002902A8"/>
    <w:rsid w:val="002903D8"/>
    <w:rsid w:val="0029130D"/>
    <w:rsid w:val="0029271F"/>
    <w:rsid w:val="00293196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979E0"/>
    <w:rsid w:val="002A00D8"/>
    <w:rsid w:val="002A0BC2"/>
    <w:rsid w:val="002A0C91"/>
    <w:rsid w:val="002A0CB0"/>
    <w:rsid w:val="002A0E54"/>
    <w:rsid w:val="002A3376"/>
    <w:rsid w:val="002A4ADC"/>
    <w:rsid w:val="002A6349"/>
    <w:rsid w:val="002B00A2"/>
    <w:rsid w:val="002B12E6"/>
    <w:rsid w:val="002B167F"/>
    <w:rsid w:val="002B3CE8"/>
    <w:rsid w:val="002B4438"/>
    <w:rsid w:val="002B46EF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3A0C"/>
    <w:rsid w:val="002D4076"/>
    <w:rsid w:val="002D4E48"/>
    <w:rsid w:val="002D4FEB"/>
    <w:rsid w:val="002D68C3"/>
    <w:rsid w:val="002D6F8B"/>
    <w:rsid w:val="002E2D16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431F"/>
    <w:rsid w:val="002F5073"/>
    <w:rsid w:val="002F6DAA"/>
    <w:rsid w:val="002F7BE7"/>
    <w:rsid w:val="003016F9"/>
    <w:rsid w:val="00304CF3"/>
    <w:rsid w:val="003067FF"/>
    <w:rsid w:val="0030694B"/>
    <w:rsid w:val="0030752F"/>
    <w:rsid w:val="00307A54"/>
    <w:rsid w:val="00307EE0"/>
    <w:rsid w:val="00310318"/>
    <w:rsid w:val="003110F9"/>
    <w:rsid w:val="003117DC"/>
    <w:rsid w:val="00312A75"/>
    <w:rsid w:val="00313B27"/>
    <w:rsid w:val="0032158C"/>
    <w:rsid w:val="00323E7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5DDA"/>
    <w:rsid w:val="00336077"/>
    <w:rsid w:val="0034090C"/>
    <w:rsid w:val="00340DB0"/>
    <w:rsid w:val="003441F6"/>
    <w:rsid w:val="003442B7"/>
    <w:rsid w:val="0034504A"/>
    <w:rsid w:val="00350CC3"/>
    <w:rsid w:val="00350D30"/>
    <w:rsid w:val="003512D5"/>
    <w:rsid w:val="003514AF"/>
    <w:rsid w:val="003523D9"/>
    <w:rsid w:val="0035607B"/>
    <w:rsid w:val="00357991"/>
    <w:rsid w:val="003605D7"/>
    <w:rsid w:val="00360941"/>
    <w:rsid w:val="00365E77"/>
    <w:rsid w:val="0036680B"/>
    <w:rsid w:val="00370C04"/>
    <w:rsid w:val="00371410"/>
    <w:rsid w:val="00373B98"/>
    <w:rsid w:val="003753E4"/>
    <w:rsid w:val="0037608C"/>
    <w:rsid w:val="00376AB7"/>
    <w:rsid w:val="0038065B"/>
    <w:rsid w:val="003824CF"/>
    <w:rsid w:val="00382D8B"/>
    <w:rsid w:val="003837BE"/>
    <w:rsid w:val="003841CC"/>
    <w:rsid w:val="003841DD"/>
    <w:rsid w:val="00384948"/>
    <w:rsid w:val="00384BA3"/>
    <w:rsid w:val="003913A3"/>
    <w:rsid w:val="003917FE"/>
    <w:rsid w:val="00392388"/>
    <w:rsid w:val="00393F4A"/>
    <w:rsid w:val="00394264"/>
    <w:rsid w:val="0039493D"/>
    <w:rsid w:val="00394C94"/>
    <w:rsid w:val="003971B7"/>
    <w:rsid w:val="0039749B"/>
    <w:rsid w:val="003A1089"/>
    <w:rsid w:val="003A1D8F"/>
    <w:rsid w:val="003B2432"/>
    <w:rsid w:val="003B2761"/>
    <w:rsid w:val="003B3EFC"/>
    <w:rsid w:val="003B4745"/>
    <w:rsid w:val="003B4A24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297"/>
    <w:rsid w:val="003D67C8"/>
    <w:rsid w:val="003D78AC"/>
    <w:rsid w:val="003E07DE"/>
    <w:rsid w:val="003E201A"/>
    <w:rsid w:val="003E26DA"/>
    <w:rsid w:val="003E2786"/>
    <w:rsid w:val="003E3A83"/>
    <w:rsid w:val="003E61F1"/>
    <w:rsid w:val="003E739A"/>
    <w:rsid w:val="003F0D77"/>
    <w:rsid w:val="003F0DE0"/>
    <w:rsid w:val="003F26F4"/>
    <w:rsid w:val="003F296D"/>
    <w:rsid w:val="003F495F"/>
    <w:rsid w:val="003F59C8"/>
    <w:rsid w:val="004045AC"/>
    <w:rsid w:val="0040557A"/>
    <w:rsid w:val="00405AA4"/>
    <w:rsid w:val="00406842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261D9"/>
    <w:rsid w:val="00427FD8"/>
    <w:rsid w:val="0043019C"/>
    <w:rsid w:val="00430290"/>
    <w:rsid w:val="004303DC"/>
    <w:rsid w:val="00431515"/>
    <w:rsid w:val="00431CF1"/>
    <w:rsid w:val="00432856"/>
    <w:rsid w:val="00433BC1"/>
    <w:rsid w:val="004341FA"/>
    <w:rsid w:val="00435620"/>
    <w:rsid w:val="00435A50"/>
    <w:rsid w:val="00436D7B"/>
    <w:rsid w:val="00437BE6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56CBE"/>
    <w:rsid w:val="00464CFF"/>
    <w:rsid w:val="004658E5"/>
    <w:rsid w:val="00465EA6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5C4A"/>
    <w:rsid w:val="00476FB7"/>
    <w:rsid w:val="004808C6"/>
    <w:rsid w:val="004835E8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B6F54"/>
    <w:rsid w:val="004C1732"/>
    <w:rsid w:val="004C3A4B"/>
    <w:rsid w:val="004C5226"/>
    <w:rsid w:val="004C58E0"/>
    <w:rsid w:val="004C6BD2"/>
    <w:rsid w:val="004C787F"/>
    <w:rsid w:val="004D0D11"/>
    <w:rsid w:val="004D1648"/>
    <w:rsid w:val="004D165A"/>
    <w:rsid w:val="004D3114"/>
    <w:rsid w:val="004D5850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316"/>
    <w:rsid w:val="00500B8B"/>
    <w:rsid w:val="00500D47"/>
    <w:rsid w:val="0050508B"/>
    <w:rsid w:val="0050513C"/>
    <w:rsid w:val="005058F0"/>
    <w:rsid w:val="0050779F"/>
    <w:rsid w:val="00510EE9"/>
    <w:rsid w:val="00512C7D"/>
    <w:rsid w:val="00513E60"/>
    <w:rsid w:val="00516202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0F43"/>
    <w:rsid w:val="00532024"/>
    <w:rsid w:val="0053259B"/>
    <w:rsid w:val="005328E4"/>
    <w:rsid w:val="00534001"/>
    <w:rsid w:val="00534B54"/>
    <w:rsid w:val="0053761F"/>
    <w:rsid w:val="00540855"/>
    <w:rsid w:val="00541484"/>
    <w:rsid w:val="00542076"/>
    <w:rsid w:val="005422EA"/>
    <w:rsid w:val="00542D8A"/>
    <w:rsid w:val="00542FFA"/>
    <w:rsid w:val="00543FC7"/>
    <w:rsid w:val="00544DDE"/>
    <w:rsid w:val="00545126"/>
    <w:rsid w:val="0054577A"/>
    <w:rsid w:val="0054720A"/>
    <w:rsid w:val="0054787E"/>
    <w:rsid w:val="005508BD"/>
    <w:rsid w:val="005509DF"/>
    <w:rsid w:val="00550D39"/>
    <w:rsid w:val="005537C8"/>
    <w:rsid w:val="00553859"/>
    <w:rsid w:val="00553922"/>
    <w:rsid w:val="0055446E"/>
    <w:rsid w:val="00554CD4"/>
    <w:rsid w:val="00557703"/>
    <w:rsid w:val="005620A6"/>
    <w:rsid w:val="005626BF"/>
    <w:rsid w:val="00562FBE"/>
    <w:rsid w:val="00565F09"/>
    <w:rsid w:val="00567E72"/>
    <w:rsid w:val="00570F33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A6FF9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601"/>
    <w:rsid w:val="005E0825"/>
    <w:rsid w:val="005E132D"/>
    <w:rsid w:val="005E26D0"/>
    <w:rsid w:val="005E33C3"/>
    <w:rsid w:val="005E3733"/>
    <w:rsid w:val="005E3FBF"/>
    <w:rsid w:val="005E45A6"/>
    <w:rsid w:val="005E5A29"/>
    <w:rsid w:val="005E5D71"/>
    <w:rsid w:val="005E659C"/>
    <w:rsid w:val="005F0344"/>
    <w:rsid w:val="005F0C32"/>
    <w:rsid w:val="005F1E07"/>
    <w:rsid w:val="005F24DD"/>
    <w:rsid w:val="005F4B4E"/>
    <w:rsid w:val="005F582E"/>
    <w:rsid w:val="005F71AF"/>
    <w:rsid w:val="005F780E"/>
    <w:rsid w:val="00601A84"/>
    <w:rsid w:val="00601E29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7CF"/>
    <w:rsid w:val="00616BAE"/>
    <w:rsid w:val="006171CB"/>
    <w:rsid w:val="006175B2"/>
    <w:rsid w:val="00620626"/>
    <w:rsid w:val="006244AA"/>
    <w:rsid w:val="00624F59"/>
    <w:rsid w:val="006260D1"/>
    <w:rsid w:val="00626646"/>
    <w:rsid w:val="00626BBE"/>
    <w:rsid w:val="00631935"/>
    <w:rsid w:val="006330A8"/>
    <w:rsid w:val="00633917"/>
    <w:rsid w:val="006346E1"/>
    <w:rsid w:val="00634A0E"/>
    <w:rsid w:val="00634BA2"/>
    <w:rsid w:val="006409F5"/>
    <w:rsid w:val="0064148E"/>
    <w:rsid w:val="006424B4"/>
    <w:rsid w:val="0064290D"/>
    <w:rsid w:val="00645861"/>
    <w:rsid w:val="00645A9A"/>
    <w:rsid w:val="00645CA1"/>
    <w:rsid w:val="006463BB"/>
    <w:rsid w:val="006477DF"/>
    <w:rsid w:val="00647B2E"/>
    <w:rsid w:val="00651630"/>
    <w:rsid w:val="0065166F"/>
    <w:rsid w:val="00651857"/>
    <w:rsid w:val="00652068"/>
    <w:rsid w:val="006527DB"/>
    <w:rsid w:val="0065408F"/>
    <w:rsid w:val="00654B9B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21E4"/>
    <w:rsid w:val="00663842"/>
    <w:rsid w:val="006648C6"/>
    <w:rsid w:val="00667D83"/>
    <w:rsid w:val="00673289"/>
    <w:rsid w:val="0067429B"/>
    <w:rsid w:val="00674C51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964A3"/>
    <w:rsid w:val="006A21DE"/>
    <w:rsid w:val="006A2557"/>
    <w:rsid w:val="006A4907"/>
    <w:rsid w:val="006A54F8"/>
    <w:rsid w:val="006A5545"/>
    <w:rsid w:val="006A67C7"/>
    <w:rsid w:val="006A7070"/>
    <w:rsid w:val="006A750A"/>
    <w:rsid w:val="006A750C"/>
    <w:rsid w:val="006B2197"/>
    <w:rsid w:val="006B47A5"/>
    <w:rsid w:val="006B48B1"/>
    <w:rsid w:val="006C13F3"/>
    <w:rsid w:val="006C1565"/>
    <w:rsid w:val="006C2261"/>
    <w:rsid w:val="006C2666"/>
    <w:rsid w:val="006C38E3"/>
    <w:rsid w:val="006C3A47"/>
    <w:rsid w:val="006C42FC"/>
    <w:rsid w:val="006C5A0F"/>
    <w:rsid w:val="006C7156"/>
    <w:rsid w:val="006C7B4D"/>
    <w:rsid w:val="006D0C58"/>
    <w:rsid w:val="006D22A8"/>
    <w:rsid w:val="006D2E90"/>
    <w:rsid w:val="006D4B25"/>
    <w:rsid w:val="006D508E"/>
    <w:rsid w:val="006D52EF"/>
    <w:rsid w:val="006D583A"/>
    <w:rsid w:val="006D5BBE"/>
    <w:rsid w:val="006D7015"/>
    <w:rsid w:val="006D7BFF"/>
    <w:rsid w:val="006E1053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1725"/>
    <w:rsid w:val="006F2F3C"/>
    <w:rsid w:val="006F31DD"/>
    <w:rsid w:val="006F3595"/>
    <w:rsid w:val="006F380D"/>
    <w:rsid w:val="006F4578"/>
    <w:rsid w:val="006F4680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118"/>
    <w:rsid w:val="00724CA6"/>
    <w:rsid w:val="00725613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C85"/>
    <w:rsid w:val="00753204"/>
    <w:rsid w:val="00755D1C"/>
    <w:rsid w:val="007600DC"/>
    <w:rsid w:val="00761962"/>
    <w:rsid w:val="007625C0"/>
    <w:rsid w:val="00762789"/>
    <w:rsid w:val="00762D1B"/>
    <w:rsid w:val="00763AFC"/>
    <w:rsid w:val="00763B4E"/>
    <w:rsid w:val="00766566"/>
    <w:rsid w:val="007668E6"/>
    <w:rsid w:val="007675B9"/>
    <w:rsid w:val="00771DC5"/>
    <w:rsid w:val="00772E01"/>
    <w:rsid w:val="00777E72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4BB0"/>
    <w:rsid w:val="0079629E"/>
    <w:rsid w:val="007964FA"/>
    <w:rsid w:val="00796D4F"/>
    <w:rsid w:val="0079723C"/>
    <w:rsid w:val="007A012F"/>
    <w:rsid w:val="007A13FD"/>
    <w:rsid w:val="007A14A9"/>
    <w:rsid w:val="007A5EC4"/>
    <w:rsid w:val="007B0073"/>
    <w:rsid w:val="007B1181"/>
    <w:rsid w:val="007B2F0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4729"/>
    <w:rsid w:val="007D5D19"/>
    <w:rsid w:val="007E1AEA"/>
    <w:rsid w:val="007E2047"/>
    <w:rsid w:val="007E20C4"/>
    <w:rsid w:val="007E2182"/>
    <w:rsid w:val="007E397C"/>
    <w:rsid w:val="007E4029"/>
    <w:rsid w:val="007E4FD7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6BDF"/>
    <w:rsid w:val="007F7A0C"/>
    <w:rsid w:val="00800E75"/>
    <w:rsid w:val="00801122"/>
    <w:rsid w:val="00801568"/>
    <w:rsid w:val="00801629"/>
    <w:rsid w:val="00802F14"/>
    <w:rsid w:val="00804B4D"/>
    <w:rsid w:val="00805798"/>
    <w:rsid w:val="008065D6"/>
    <w:rsid w:val="008068D1"/>
    <w:rsid w:val="0080766F"/>
    <w:rsid w:val="00810EA5"/>
    <w:rsid w:val="008117CB"/>
    <w:rsid w:val="00811921"/>
    <w:rsid w:val="00812D3F"/>
    <w:rsid w:val="00812F30"/>
    <w:rsid w:val="00813B3F"/>
    <w:rsid w:val="0081613A"/>
    <w:rsid w:val="00816613"/>
    <w:rsid w:val="0082094B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40B1"/>
    <w:rsid w:val="00855EC3"/>
    <w:rsid w:val="0086102D"/>
    <w:rsid w:val="00861337"/>
    <w:rsid w:val="00861DF9"/>
    <w:rsid w:val="0086464C"/>
    <w:rsid w:val="0086487F"/>
    <w:rsid w:val="00864919"/>
    <w:rsid w:val="00864EA5"/>
    <w:rsid w:val="0086535B"/>
    <w:rsid w:val="0086598F"/>
    <w:rsid w:val="00865A03"/>
    <w:rsid w:val="00865C28"/>
    <w:rsid w:val="008706B7"/>
    <w:rsid w:val="00870BE2"/>
    <w:rsid w:val="00871156"/>
    <w:rsid w:val="00873732"/>
    <w:rsid w:val="0087504B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281E"/>
    <w:rsid w:val="00893647"/>
    <w:rsid w:val="00893D91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35EA"/>
    <w:rsid w:val="008B4265"/>
    <w:rsid w:val="008B4D5A"/>
    <w:rsid w:val="008B5B74"/>
    <w:rsid w:val="008B5E74"/>
    <w:rsid w:val="008B6EC0"/>
    <w:rsid w:val="008B7287"/>
    <w:rsid w:val="008B77AC"/>
    <w:rsid w:val="008C06D4"/>
    <w:rsid w:val="008C2267"/>
    <w:rsid w:val="008C36D7"/>
    <w:rsid w:val="008C6D27"/>
    <w:rsid w:val="008C7536"/>
    <w:rsid w:val="008C7A5C"/>
    <w:rsid w:val="008D0CB7"/>
    <w:rsid w:val="008D3782"/>
    <w:rsid w:val="008D3F61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1DCE"/>
    <w:rsid w:val="008F2BA2"/>
    <w:rsid w:val="008F35FA"/>
    <w:rsid w:val="008F3C19"/>
    <w:rsid w:val="008F40BE"/>
    <w:rsid w:val="008F70D1"/>
    <w:rsid w:val="008F78CD"/>
    <w:rsid w:val="00900C59"/>
    <w:rsid w:val="00900CAB"/>
    <w:rsid w:val="009010C0"/>
    <w:rsid w:val="009022F0"/>
    <w:rsid w:val="009023B7"/>
    <w:rsid w:val="00902854"/>
    <w:rsid w:val="00903565"/>
    <w:rsid w:val="0090516D"/>
    <w:rsid w:val="0090772B"/>
    <w:rsid w:val="00910FB4"/>
    <w:rsid w:val="00911A80"/>
    <w:rsid w:val="00913B6D"/>
    <w:rsid w:val="00914B5D"/>
    <w:rsid w:val="00914FC2"/>
    <w:rsid w:val="0092067F"/>
    <w:rsid w:val="009207C0"/>
    <w:rsid w:val="00922D1F"/>
    <w:rsid w:val="00924D7B"/>
    <w:rsid w:val="00924E7D"/>
    <w:rsid w:val="0092792A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26B1"/>
    <w:rsid w:val="00942A82"/>
    <w:rsid w:val="00943B8E"/>
    <w:rsid w:val="009459EE"/>
    <w:rsid w:val="00945DB7"/>
    <w:rsid w:val="00946131"/>
    <w:rsid w:val="009470D7"/>
    <w:rsid w:val="009474DE"/>
    <w:rsid w:val="00947562"/>
    <w:rsid w:val="00947BA2"/>
    <w:rsid w:val="00947C98"/>
    <w:rsid w:val="0095185F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0450"/>
    <w:rsid w:val="00971B83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11D"/>
    <w:rsid w:val="009879FB"/>
    <w:rsid w:val="009906FF"/>
    <w:rsid w:val="00990C61"/>
    <w:rsid w:val="00991CD5"/>
    <w:rsid w:val="00992898"/>
    <w:rsid w:val="00992BA9"/>
    <w:rsid w:val="00993063"/>
    <w:rsid w:val="00996C1C"/>
    <w:rsid w:val="00996D3F"/>
    <w:rsid w:val="00997DF8"/>
    <w:rsid w:val="009A0402"/>
    <w:rsid w:val="009A09EE"/>
    <w:rsid w:val="009A1F47"/>
    <w:rsid w:val="009A40EB"/>
    <w:rsid w:val="009A5E45"/>
    <w:rsid w:val="009A618C"/>
    <w:rsid w:val="009A6A0F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0E29"/>
    <w:rsid w:val="009C1C9C"/>
    <w:rsid w:val="009C2454"/>
    <w:rsid w:val="009C2A2D"/>
    <w:rsid w:val="009C3856"/>
    <w:rsid w:val="009C41EC"/>
    <w:rsid w:val="009C504A"/>
    <w:rsid w:val="009C594B"/>
    <w:rsid w:val="009C7185"/>
    <w:rsid w:val="009C7ED2"/>
    <w:rsid w:val="009D0878"/>
    <w:rsid w:val="009D1506"/>
    <w:rsid w:val="009D6951"/>
    <w:rsid w:val="009D79C5"/>
    <w:rsid w:val="009E05A7"/>
    <w:rsid w:val="009E1619"/>
    <w:rsid w:val="009E266E"/>
    <w:rsid w:val="009E2FF2"/>
    <w:rsid w:val="009E5AAE"/>
    <w:rsid w:val="009E60BA"/>
    <w:rsid w:val="009F0668"/>
    <w:rsid w:val="009F0932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2AA9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50A2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5FB7"/>
    <w:rsid w:val="00A26253"/>
    <w:rsid w:val="00A27A5C"/>
    <w:rsid w:val="00A30DB0"/>
    <w:rsid w:val="00A3106F"/>
    <w:rsid w:val="00A32D46"/>
    <w:rsid w:val="00A33D18"/>
    <w:rsid w:val="00A344EB"/>
    <w:rsid w:val="00A350D8"/>
    <w:rsid w:val="00A357AE"/>
    <w:rsid w:val="00A36740"/>
    <w:rsid w:val="00A37AD0"/>
    <w:rsid w:val="00A37CC9"/>
    <w:rsid w:val="00A40710"/>
    <w:rsid w:val="00A40FF4"/>
    <w:rsid w:val="00A42083"/>
    <w:rsid w:val="00A42969"/>
    <w:rsid w:val="00A44EFB"/>
    <w:rsid w:val="00A476BA"/>
    <w:rsid w:val="00A476C8"/>
    <w:rsid w:val="00A47A4E"/>
    <w:rsid w:val="00A50511"/>
    <w:rsid w:val="00A50596"/>
    <w:rsid w:val="00A51708"/>
    <w:rsid w:val="00A51740"/>
    <w:rsid w:val="00A54517"/>
    <w:rsid w:val="00A5455A"/>
    <w:rsid w:val="00A56DC2"/>
    <w:rsid w:val="00A56E7B"/>
    <w:rsid w:val="00A60DC5"/>
    <w:rsid w:val="00A648BA"/>
    <w:rsid w:val="00A6734E"/>
    <w:rsid w:val="00A67C0B"/>
    <w:rsid w:val="00A70F21"/>
    <w:rsid w:val="00A7275A"/>
    <w:rsid w:val="00A73A37"/>
    <w:rsid w:val="00A73ADD"/>
    <w:rsid w:val="00A73EF3"/>
    <w:rsid w:val="00A74247"/>
    <w:rsid w:val="00A75204"/>
    <w:rsid w:val="00A83C5A"/>
    <w:rsid w:val="00A84177"/>
    <w:rsid w:val="00A84A00"/>
    <w:rsid w:val="00A867BF"/>
    <w:rsid w:val="00A8697F"/>
    <w:rsid w:val="00A914B4"/>
    <w:rsid w:val="00A91A3B"/>
    <w:rsid w:val="00A92A97"/>
    <w:rsid w:val="00A94184"/>
    <w:rsid w:val="00A9426D"/>
    <w:rsid w:val="00A958C3"/>
    <w:rsid w:val="00A96BC6"/>
    <w:rsid w:val="00AA119A"/>
    <w:rsid w:val="00AA1BB3"/>
    <w:rsid w:val="00AA2A9D"/>
    <w:rsid w:val="00AA40E8"/>
    <w:rsid w:val="00AA6010"/>
    <w:rsid w:val="00AA627C"/>
    <w:rsid w:val="00AB11C0"/>
    <w:rsid w:val="00AB25E1"/>
    <w:rsid w:val="00AB40E8"/>
    <w:rsid w:val="00AB4737"/>
    <w:rsid w:val="00AB64D6"/>
    <w:rsid w:val="00AB6AE5"/>
    <w:rsid w:val="00AB6DE8"/>
    <w:rsid w:val="00AC03CE"/>
    <w:rsid w:val="00AC2452"/>
    <w:rsid w:val="00AC426F"/>
    <w:rsid w:val="00AC4729"/>
    <w:rsid w:val="00AC5BC9"/>
    <w:rsid w:val="00AC620D"/>
    <w:rsid w:val="00AC7497"/>
    <w:rsid w:val="00AC7915"/>
    <w:rsid w:val="00AD0157"/>
    <w:rsid w:val="00AD0477"/>
    <w:rsid w:val="00AD26EC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B93"/>
    <w:rsid w:val="00AF2C06"/>
    <w:rsid w:val="00AF6321"/>
    <w:rsid w:val="00AF6730"/>
    <w:rsid w:val="00AF6CA2"/>
    <w:rsid w:val="00B00978"/>
    <w:rsid w:val="00B025C7"/>
    <w:rsid w:val="00B02ACF"/>
    <w:rsid w:val="00B03092"/>
    <w:rsid w:val="00B040B5"/>
    <w:rsid w:val="00B05224"/>
    <w:rsid w:val="00B061BE"/>
    <w:rsid w:val="00B06A5C"/>
    <w:rsid w:val="00B074B6"/>
    <w:rsid w:val="00B11279"/>
    <w:rsid w:val="00B129AC"/>
    <w:rsid w:val="00B13A4E"/>
    <w:rsid w:val="00B13FEA"/>
    <w:rsid w:val="00B15EA6"/>
    <w:rsid w:val="00B1753F"/>
    <w:rsid w:val="00B2319C"/>
    <w:rsid w:val="00B243A8"/>
    <w:rsid w:val="00B24901"/>
    <w:rsid w:val="00B249E5"/>
    <w:rsid w:val="00B260ED"/>
    <w:rsid w:val="00B263D3"/>
    <w:rsid w:val="00B2760F"/>
    <w:rsid w:val="00B30D06"/>
    <w:rsid w:val="00B32157"/>
    <w:rsid w:val="00B32E78"/>
    <w:rsid w:val="00B37F03"/>
    <w:rsid w:val="00B40758"/>
    <w:rsid w:val="00B4090C"/>
    <w:rsid w:val="00B41129"/>
    <w:rsid w:val="00B42B4F"/>
    <w:rsid w:val="00B4372F"/>
    <w:rsid w:val="00B43910"/>
    <w:rsid w:val="00B43C2F"/>
    <w:rsid w:val="00B43D3E"/>
    <w:rsid w:val="00B47376"/>
    <w:rsid w:val="00B50244"/>
    <w:rsid w:val="00B50DB4"/>
    <w:rsid w:val="00B51A53"/>
    <w:rsid w:val="00B51E05"/>
    <w:rsid w:val="00B51F11"/>
    <w:rsid w:val="00B5339B"/>
    <w:rsid w:val="00B5352F"/>
    <w:rsid w:val="00B53865"/>
    <w:rsid w:val="00B56238"/>
    <w:rsid w:val="00B56AE7"/>
    <w:rsid w:val="00B57386"/>
    <w:rsid w:val="00B577D6"/>
    <w:rsid w:val="00B5784B"/>
    <w:rsid w:val="00B57CA4"/>
    <w:rsid w:val="00B60C8F"/>
    <w:rsid w:val="00B610ED"/>
    <w:rsid w:val="00B61DC5"/>
    <w:rsid w:val="00B62644"/>
    <w:rsid w:val="00B637AE"/>
    <w:rsid w:val="00B6454F"/>
    <w:rsid w:val="00B649E5"/>
    <w:rsid w:val="00B65D84"/>
    <w:rsid w:val="00B6680D"/>
    <w:rsid w:val="00B67FD1"/>
    <w:rsid w:val="00B71DAB"/>
    <w:rsid w:val="00B7271E"/>
    <w:rsid w:val="00B76439"/>
    <w:rsid w:val="00B76A88"/>
    <w:rsid w:val="00B76DC0"/>
    <w:rsid w:val="00B7708E"/>
    <w:rsid w:val="00B77B15"/>
    <w:rsid w:val="00B823F0"/>
    <w:rsid w:val="00B8310A"/>
    <w:rsid w:val="00B865FC"/>
    <w:rsid w:val="00B86DD0"/>
    <w:rsid w:val="00B877D7"/>
    <w:rsid w:val="00B904F6"/>
    <w:rsid w:val="00B91070"/>
    <w:rsid w:val="00B9237C"/>
    <w:rsid w:val="00B9376A"/>
    <w:rsid w:val="00B93CAA"/>
    <w:rsid w:val="00B94492"/>
    <w:rsid w:val="00B94631"/>
    <w:rsid w:val="00B96EDA"/>
    <w:rsid w:val="00BA03B5"/>
    <w:rsid w:val="00BA0822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220D"/>
    <w:rsid w:val="00BC2A6B"/>
    <w:rsid w:val="00BC2AC5"/>
    <w:rsid w:val="00BC5604"/>
    <w:rsid w:val="00BD00F5"/>
    <w:rsid w:val="00BD267F"/>
    <w:rsid w:val="00BD2DDD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3728"/>
    <w:rsid w:val="00BE4560"/>
    <w:rsid w:val="00BE49C6"/>
    <w:rsid w:val="00BE4C8F"/>
    <w:rsid w:val="00BE6C71"/>
    <w:rsid w:val="00BE79A5"/>
    <w:rsid w:val="00BF1242"/>
    <w:rsid w:val="00BF48CA"/>
    <w:rsid w:val="00BF5CDA"/>
    <w:rsid w:val="00BF601B"/>
    <w:rsid w:val="00BF6886"/>
    <w:rsid w:val="00BF781E"/>
    <w:rsid w:val="00BF7DD7"/>
    <w:rsid w:val="00C03184"/>
    <w:rsid w:val="00C035DD"/>
    <w:rsid w:val="00C04E73"/>
    <w:rsid w:val="00C05959"/>
    <w:rsid w:val="00C07EBC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37DA"/>
    <w:rsid w:val="00C2407C"/>
    <w:rsid w:val="00C24880"/>
    <w:rsid w:val="00C24CEE"/>
    <w:rsid w:val="00C252EC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D98"/>
    <w:rsid w:val="00C40F2A"/>
    <w:rsid w:val="00C435B7"/>
    <w:rsid w:val="00C43B03"/>
    <w:rsid w:val="00C43FBB"/>
    <w:rsid w:val="00C45987"/>
    <w:rsid w:val="00C45DAC"/>
    <w:rsid w:val="00C47184"/>
    <w:rsid w:val="00C47FF1"/>
    <w:rsid w:val="00C5219B"/>
    <w:rsid w:val="00C53362"/>
    <w:rsid w:val="00C54439"/>
    <w:rsid w:val="00C54840"/>
    <w:rsid w:val="00C563B3"/>
    <w:rsid w:val="00C57480"/>
    <w:rsid w:val="00C6340B"/>
    <w:rsid w:val="00C64D18"/>
    <w:rsid w:val="00C64F6A"/>
    <w:rsid w:val="00C6565B"/>
    <w:rsid w:val="00C67C25"/>
    <w:rsid w:val="00C708F1"/>
    <w:rsid w:val="00C7191F"/>
    <w:rsid w:val="00C73678"/>
    <w:rsid w:val="00C73740"/>
    <w:rsid w:val="00C73BE4"/>
    <w:rsid w:val="00C774D6"/>
    <w:rsid w:val="00C80A65"/>
    <w:rsid w:val="00C823EF"/>
    <w:rsid w:val="00C8269C"/>
    <w:rsid w:val="00C83E23"/>
    <w:rsid w:val="00C8436E"/>
    <w:rsid w:val="00C85E1E"/>
    <w:rsid w:val="00C86078"/>
    <w:rsid w:val="00C86220"/>
    <w:rsid w:val="00C8696A"/>
    <w:rsid w:val="00C86D2D"/>
    <w:rsid w:val="00C94989"/>
    <w:rsid w:val="00C94C79"/>
    <w:rsid w:val="00C95364"/>
    <w:rsid w:val="00C95EEF"/>
    <w:rsid w:val="00C96CFB"/>
    <w:rsid w:val="00C96DBE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2449"/>
    <w:rsid w:val="00CB43DA"/>
    <w:rsid w:val="00CB479E"/>
    <w:rsid w:val="00CB6775"/>
    <w:rsid w:val="00CB695D"/>
    <w:rsid w:val="00CC13FE"/>
    <w:rsid w:val="00CC2CDC"/>
    <w:rsid w:val="00CC417D"/>
    <w:rsid w:val="00CC5479"/>
    <w:rsid w:val="00CC5E4B"/>
    <w:rsid w:val="00CC680E"/>
    <w:rsid w:val="00CC6A52"/>
    <w:rsid w:val="00CD0EAD"/>
    <w:rsid w:val="00CD1246"/>
    <w:rsid w:val="00CD2713"/>
    <w:rsid w:val="00CD3926"/>
    <w:rsid w:val="00CD397D"/>
    <w:rsid w:val="00CD5B7D"/>
    <w:rsid w:val="00CE4A7C"/>
    <w:rsid w:val="00CE5C79"/>
    <w:rsid w:val="00CE609D"/>
    <w:rsid w:val="00CE66AA"/>
    <w:rsid w:val="00CE723C"/>
    <w:rsid w:val="00CE741E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0788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D06"/>
    <w:rsid w:val="00D24FD0"/>
    <w:rsid w:val="00D258DB"/>
    <w:rsid w:val="00D25A7C"/>
    <w:rsid w:val="00D26058"/>
    <w:rsid w:val="00D2689A"/>
    <w:rsid w:val="00D26E82"/>
    <w:rsid w:val="00D2717B"/>
    <w:rsid w:val="00D306FA"/>
    <w:rsid w:val="00D309D8"/>
    <w:rsid w:val="00D32151"/>
    <w:rsid w:val="00D332C8"/>
    <w:rsid w:val="00D337F6"/>
    <w:rsid w:val="00D33E5A"/>
    <w:rsid w:val="00D34536"/>
    <w:rsid w:val="00D3553B"/>
    <w:rsid w:val="00D36299"/>
    <w:rsid w:val="00D36913"/>
    <w:rsid w:val="00D37612"/>
    <w:rsid w:val="00D41291"/>
    <w:rsid w:val="00D41C7A"/>
    <w:rsid w:val="00D43689"/>
    <w:rsid w:val="00D44939"/>
    <w:rsid w:val="00D52477"/>
    <w:rsid w:val="00D5343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098E"/>
    <w:rsid w:val="00D70EEF"/>
    <w:rsid w:val="00D72699"/>
    <w:rsid w:val="00D726E5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6F24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97621"/>
    <w:rsid w:val="00D97E44"/>
    <w:rsid w:val="00DA1A2F"/>
    <w:rsid w:val="00DA3548"/>
    <w:rsid w:val="00DA3658"/>
    <w:rsid w:val="00DA44AE"/>
    <w:rsid w:val="00DA4A72"/>
    <w:rsid w:val="00DA6576"/>
    <w:rsid w:val="00DA682A"/>
    <w:rsid w:val="00DB09C5"/>
    <w:rsid w:val="00DB152F"/>
    <w:rsid w:val="00DB2CDB"/>
    <w:rsid w:val="00DB4AE3"/>
    <w:rsid w:val="00DB55F4"/>
    <w:rsid w:val="00DB634C"/>
    <w:rsid w:val="00DC03FE"/>
    <w:rsid w:val="00DC05C8"/>
    <w:rsid w:val="00DC1240"/>
    <w:rsid w:val="00DC1F81"/>
    <w:rsid w:val="00DC21FF"/>
    <w:rsid w:val="00DC55DC"/>
    <w:rsid w:val="00DC675C"/>
    <w:rsid w:val="00DC7FD9"/>
    <w:rsid w:val="00DD0622"/>
    <w:rsid w:val="00DD460B"/>
    <w:rsid w:val="00DD67CA"/>
    <w:rsid w:val="00DD6B6B"/>
    <w:rsid w:val="00DD6F30"/>
    <w:rsid w:val="00DD7043"/>
    <w:rsid w:val="00DE33C8"/>
    <w:rsid w:val="00DE3611"/>
    <w:rsid w:val="00DE5D8E"/>
    <w:rsid w:val="00DE7F0D"/>
    <w:rsid w:val="00DF3676"/>
    <w:rsid w:val="00DF533F"/>
    <w:rsid w:val="00DF5354"/>
    <w:rsid w:val="00DF60E9"/>
    <w:rsid w:val="00DF6CDD"/>
    <w:rsid w:val="00DF7AC7"/>
    <w:rsid w:val="00DF7D25"/>
    <w:rsid w:val="00E00435"/>
    <w:rsid w:val="00E04975"/>
    <w:rsid w:val="00E065F4"/>
    <w:rsid w:val="00E1018C"/>
    <w:rsid w:val="00E10D77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577E"/>
    <w:rsid w:val="00E268DE"/>
    <w:rsid w:val="00E26B4D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3FEC"/>
    <w:rsid w:val="00E448B4"/>
    <w:rsid w:val="00E44F86"/>
    <w:rsid w:val="00E45F05"/>
    <w:rsid w:val="00E46C0F"/>
    <w:rsid w:val="00E47E11"/>
    <w:rsid w:val="00E51349"/>
    <w:rsid w:val="00E53823"/>
    <w:rsid w:val="00E53D8B"/>
    <w:rsid w:val="00E5510E"/>
    <w:rsid w:val="00E55162"/>
    <w:rsid w:val="00E55674"/>
    <w:rsid w:val="00E55DD1"/>
    <w:rsid w:val="00E572D9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56B"/>
    <w:rsid w:val="00E77C7F"/>
    <w:rsid w:val="00E845C3"/>
    <w:rsid w:val="00E84857"/>
    <w:rsid w:val="00E8514A"/>
    <w:rsid w:val="00E85520"/>
    <w:rsid w:val="00E858D7"/>
    <w:rsid w:val="00E85CC9"/>
    <w:rsid w:val="00E85EEE"/>
    <w:rsid w:val="00E86D68"/>
    <w:rsid w:val="00E87C03"/>
    <w:rsid w:val="00E9052F"/>
    <w:rsid w:val="00E905CB"/>
    <w:rsid w:val="00E90CF0"/>
    <w:rsid w:val="00E91257"/>
    <w:rsid w:val="00E93B6C"/>
    <w:rsid w:val="00E9404E"/>
    <w:rsid w:val="00E9469F"/>
    <w:rsid w:val="00E950AD"/>
    <w:rsid w:val="00E95CC6"/>
    <w:rsid w:val="00E96016"/>
    <w:rsid w:val="00E967C8"/>
    <w:rsid w:val="00E97481"/>
    <w:rsid w:val="00E97D15"/>
    <w:rsid w:val="00EA369A"/>
    <w:rsid w:val="00EA3F72"/>
    <w:rsid w:val="00EA5E76"/>
    <w:rsid w:val="00EA6B57"/>
    <w:rsid w:val="00EA6C72"/>
    <w:rsid w:val="00EB0279"/>
    <w:rsid w:val="00EB18CF"/>
    <w:rsid w:val="00EB1D03"/>
    <w:rsid w:val="00EB1F97"/>
    <w:rsid w:val="00EB276C"/>
    <w:rsid w:val="00EB30EC"/>
    <w:rsid w:val="00EB3A33"/>
    <w:rsid w:val="00EB5465"/>
    <w:rsid w:val="00EB5CE0"/>
    <w:rsid w:val="00EB629E"/>
    <w:rsid w:val="00EC03CA"/>
    <w:rsid w:val="00EC12FE"/>
    <w:rsid w:val="00EC181F"/>
    <w:rsid w:val="00EC2C20"/>
    <w:rsid w:val="00EC3B89"/>
    <w:rsid w:val="00EC76C6"/>
    <w:rsid w:val="00ED014A"/>
    <w:rsid w:val="00ED01F3"/>
    <w:rsid w:val="00ED03D0"/>
    <w:rsid w:val="00ED258B"/>
    <w:rsid w:val="00ED42BC"/>
    <w:rsid w:val="00ED4761"/>
    <w:rsid w:val="00ED5B74"/>
    <w:rsid w:val="00ED6A87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590"/>
    <w:rsid w:val="00EF2F78"/>
    <w:rsid w:val="00EF2FB2"/>
    <w:rsid w:val="00EF4874"/>
    <w:rsid w:val="00EF489B"/>
    <w:rsid w:val="00EF5268"/>
    <w:rsid w:val="00EF5765"/>
    <w:rsid w:val="00EF65A1"/>
    <w:rsid w:val="00EF7102"/>
    <w:rsid w:val="00EF72DC"/>
    <w:rsid w:val="00EF7341"/>
    <w:rsid w:val="00F0096D"/>
    <w:rsid w:val="00F02464"/>
    <w:rsid w:val="00F02FF0"/>
    <w:rsid w:val="00F053BA"/>
    <w:rsid w:val="00F059B4"/>
    <w:rsid w:val="00F077F3"/>
    <w:rsid w:val="00F07F6A"/>
    <w:rsid w:val="00F1187A"/>
    <w:rsid w:val="00F12B42"/>
    <w:rsid w:val="00F12BB1"/>
    <w:rsid w:val="00F12F0F"/>
    <w:rsid w:val="00F14D29"/>
    <w:rsid w:val="00F14F46"/>
    <w:rsid w:val="00F1528B"/>
    <w:rsid w:val="00F17448"/>
    <w:rsid w:val="00F2046A"/>
    <w:rsid w:val="00F2124B"/>
    <w:rsid w:val="00F227E0"/>
    <w:rsid w:val="00F24234"/>
    <w:rsid w:val="00F24843"/>
    <w:rsid w:val="00F2502B"/>
    <w:rsid w:val="00F25FEE"/>
    <w:rsid w:val="00F27874"/>
    <w:rsid w:val="00F33BBB"/>
    <w:rsid w:val="00F3457B"/>
    <w:rsid w:val="00F34AF4"/>
    <w:rsid w:val="00F3593C"/>
    <w:rsid w:val="00F42EB6"/>
    <w:rsid w:val="00F443A4"/>
    <w:rsid w:val="00F45D92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10D5"/>
    <w:rsid w:val="00F61E5E"/>
    <w:rsid w:val="00F6348F"/>
    <w:rsid w:val="00F63C13"/>
    <w:rsid w:val="00F6492F"/>
    <w:rsid w:val="00F662A4"/>
    <w:rsid w:val="00F66310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385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4F4C"/>
    <w:rsid w:val="00FA594F"/>
    <w:rsid w:val="00FA7189"/>
    <w:rsid w:val="00FA7D9E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C6C45"/>
    <w:rsid w:val="00FD18F6"/>
    <w:rsid w:val="00FD2559"/>
    <w:rsid w:val="00FD3573"/>
    <w:rsid w:val="00FD3727"/>
    <w:rsid w:val="00FD445E"/>
    <w:rsid w:val="00FD47FF"/>
    <w:rsid w:val="00FD4B1B"/>
    <w:rsid w:val="00FD4CFF"/>
    <w:rsid w:val="00FD72EA"/>
    <w:rsid w:val="00FE2677"/>
    <w:rsid w:val="00FE3981"/>
    <w:rsid w:val="00FE4A10"/>
    <w:rsid w:val="00FE69CE"/>
    <w:rsid w:val="00FE7444"/>
    <w:rsid w:val="00FF04FD"/>
    <w:rsid w:val="00FF0AD6"/>
    <w:rsid w:val="00FF0CF8"/>
    <w:rsid w:val="00FF0FD0"/>
    <w:rsid w:val="00FF115E"/>
    <w:rsid w:val="00FF1541"/>
    <w:rsid w:val="00FF1C67"/>
    <w:rsid w:val="00FF2912"/>
    <w:rsid w:val="00FF35B7"/>
    <w:rsid w:val="00FF3965"/>
    <w:rsid w:val="00FF3BEC"/>
    <w:rsid w:val="00FF50F7"/>
    <w:rsid w:val="00FF57D5"/>
    <w:rsid w:val="00FF6636"/>
    <w:rsid w:val="00FF7329"/>
    <w:rsid w:val="00FF7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5AFEED"/>
  <w15:docId w15:val="{DECD5FED-63F1-4EDB-8F37-1EC90772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84857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kern w:val="2"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2"/>
      <w:szCs w:val="22"/>
      <w:lang w:eastAsia="en-US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2"/>
      <w:szCs w:val="22"/>
      <w:lang w:eastAsia="en-US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  <w:kern w:val="2"/>
      <w:lang w:eastAsia="en-US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kern w:val="2"/>
      <w:lang w:eastAsia="en-US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13"/>
    <w:next w:val="a1"/>
    <w:autoRedefine/>
    <w:uiPriority w:val="39"/>
    <w:qFormat/>
    <w:rsid w:val="00516202"/>
    <w:pPr>
      <w:jc w:val="center"/>
    </w:pPr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4D5850"/>
    <w:rPr>
      <w:color w:val="808080"/>
    </w:rPr>
  </w:style>
  <w:style w:type="character" w:styleId="aff6">
    <w:name w:val="FollowedHyperlink"/>
    <w:basedOn w:val="a2"/>
    <w:rsid w:val="00992BA9"/>
    <w:rPr>
      <w:color w:val="800080" w:themeColor="followedHyperlink"/>
      <w:u w:val="single"/>
    </w:rPr>
  </w:style>
  <w:style w:type="paragraph" w:styleId="aff7">
    <w:name w:val="Normal (Web)"/>
    <w:basedOn w:val="a1"/>
    <w:uiPriority w:val="99"/>
    <w:unhideWhenUsed/>
    <w:rsid w:val="00464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1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2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2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6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273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06670">
                                      <w:marLeft w:val="0"/>
                                      <w:marRight w:val="0"/>
                                      <w:marTop w:val="4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77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iversity\kurs_3\semestr_1\nir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6D85E-5ED7-4D10-8213-ACC6FB16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5563</TotalTime>
  <Pages>7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SevaSamara2022</dc:creator>
  <cp:lastModifiedBy>S W</cp:lastModifiedBy>
  <cp:revision>142</cp:revision>
  <cp:lastPrinted>2022-04-10T18:27:00Z</cp:lastPrinted>
  <dcterms:created xsi:type="dcterms:W3CDTF">2024-09-06T12:39:00Z</dcterms:created>
  <dcterms:modified xsi:type="dcterms:W3CDTF">2025-05-30T19:35:00Z</dcterms:modified>
</cp:coreProperties>
</file>